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47285096"/>
        <w:docPartObj>
          <w:docPartGallery w:val="Cover Pages"/>
          <w:docPartUnique/>
        </w:docPartObj>
      </w:sdtPr>
      <w:sdtEndPr/>
      <w:sdtContent>
        <w:p w14:paraId="14C52E69" w14:textId="77777777" w:rsidR="00003A37" w:rsidRDefault="00003A37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003A37" w14:paraId="62CAFEA3" w14:textId="77777777" w:rsidTr="00003A37">
            <w:tc>
              <w:tcPr>
                <w:tcW w:w="74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B923368" w14:textId="77777777" w:rsidR="00003A37" w:rsidRDefault="00003A37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14:paraId="209795BF" w14:textId="77777777" w:rsidR="00925248" w:rsidRDefault="00925248" w:rsidP="00925248">
          <w:pPr>
            <w:jc w:val="center"/>
          </w:pPr>
        </w:p>
        <w:p w14:paraId="725894C1" w14:textId="77777777" w:rsidR="00925248" w:rsidRDefault="00925248" w:rsidP="00925248">
          <w:pPr>
            <w:jc w:val="center"/>
          </w:pPr>
        </w:p>
        <w:p w14:paraId="4B4F9E2F" w14:textId="77777777" w:rsidR="00925248" w:rsidRDefault="00925248" w:rsidP="00925248">
          <w:pPr>
            <w:jc w:val="center"/>
          </w:pPr>
        </w:p>
        <w:p w14:paraId="48744478" w14:textId="77777777" w:rsidR="00925248" w:rsidRDefault="00B30F0C" w:rsidP="00B30F0C">
          <w:pPr>
            <w:jc w:val="center"/>
          </w:pPr>
          <w:r>
            <w:rPr>
              <w:noProof/>
            </w:rPr>
            <w:drawing>
              <wp:inline distT="0" distB="0" distL="0" distR="0" wp14:anchorId="2D8BA839" wp14:editId="61C14E6C">
                <wp:extent cx="4876800" cy="4876800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0" cy="4876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2F738FCE" w14:textId="77777777" w:rsidR="00925248" w:rsidRDefault="00925248" w:rsidP="00925248">
          <w:pPr>
            <w:jc w:val="center"/>
          </w:pPr>
        </w:p>
        <w:p w14:paraId="7F608E00" w14:textId="77777777" w:rsidR="009A7F5D" w:rsidRPr="00F560B1" w:rsidRDefault="00925248" w:rsidP="00925248">
          <w:pPr>
            <w:jc w:val="center"/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560B1"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Site Plan</w:t>
          </w:r>
        </w:p>
        <w:p w14:paraId="363490BC" w14:textId="77777777" w:rsidR="00B30F0C" w:rsidRPr="000C565D" w:rsidRDefault="000C565D" w:rsidP="00E432B2">
          <w:pPr>
            <w:spacing w:line="360" w:lineRule="auto"/>
            <w:rPr>
              <w:rFonts w:cs="Arial"/>
              <w:color w:val="31849B" w:themeColor="accent5" w:themeShade="BF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C565D">
            <w:rPr>
              <w:rFonts w:cs="Arial"/>
              <w:color w:val="31849B" w:themeColor="accent5" w:themeShade="BF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Integrates</w:t>
          </w:r>
          <w:r>
            <w:rPr>
              <w:rFonts w:cs="Arial"/>
              <w:color w:val="31849B" w:themeColor="accent5" w:themeShade="BF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="00B30F0C" w:rsidRPr="000C565D">
            <w:rPr>
              <w:rFonts w:cs="Arial"/>
              <w:color w:val="31849B" w:themeColor="accent5" w:themeShade="BF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Chambi Montes Edwin</w:t>
          </w:r>
        </w:p>
        <w:p w14:paraId="19A14428" w14:textId="77777777" w:rsidR="000C565D" w:rsidRPr="000C565D" w:rsidRDefault="000C565D" w:rsidP="00E432B2">
          <w:pPr>
            <w:spacing w:line="360" w:lineRule="auto"/>
            <w:rPr>
              <w:rFonts w:cs="Arial"/>
              <w:color w:val="31849B" w:themeColor="accent5" w:themeShade="BF"/>
              <w:lang w:val="es-BO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560B1">
            <w:rPr>
              <w:rFonts w:cs="Arial"/>
              <w:color w:val="31849B" w:themeColor="accent5" w:themeShade="BF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                </w:t>
          </w:r>
          <w:r w:rsidRPr="000C565D">
            <w:rPr>
              <w:rFonts w:cs="Arial"/>
              <w:color w:val="31849B" w:themeColor="accent5" w:themeShade="BF"/>
              <w:lang w:val="es-BO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Hinojosa Coronel Jessica</w:t>
          </w:r>
        </w:p>
        <w:p w14:paraId="5AC06D6C" w14:textId="77777777" w:rsidR="000C565D" w:rsidRDefault="000C565D" w:rsidP="00E432B2">
          <w:pPr>
            <w:spacing w:line="360" w:lineRule="auto"/>
            <w:rPr>
              <w:rFonts w:cs="Arial"/>
              <w:color w:val="31849B" w:themeColor="accent5" w:themeShade="BF"/>
              <w:lang w:val="es-BO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cs="Arial"/>
              <w:color w:val="31849B" w:themeColor="accent5" w:themeShade="BF"/>
              <w:lang w:val="es-BO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                </w:t>
          </w:r>
          <w:r w:rsidRPr="000C565D">
            <w:rPr>
              <w:rFonts w:cs="Arial"/>
              <w:color w:val="31849B" w:themeColor="accent5" w:themeShade="BF"/>
              <w:lang w:val="es-BO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Jimenez Astete Alejandra Andrea</w:t>
          </w:r>
        </w:p>
        <w:p w14:paraId="2332BF99" w14:textId="77777777" w:rsidR="00E432B2" w:rsidRDefault="000C565D" w:rsidP="00E432B2">
          <w:pPr>
            <w:spacing w:line="360" w:lineRule="auto"/>
            <w:rPr>
              <w:rFonts w:cs="Arial"/>
              <w:color w:val="31849B" w:themeColor="accent5" w:themeShade="BF"/>
              <w:lang w:val="es-BO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cs="Arial"/>
              <w:color w:val="31849B" w:themeColor="accent5" w:themeShade="BF"/>
              <w:lang w:val="es-BO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Docente: </w:t>
          </w:r>
          <w:r w:rsidR="00E432B2">
            <w:rPr>
              <w:rFonts w:cs="Arial"/>
              <w:color w:val="31849B" w:themeColor="accent5" w:themeShade="BF"/>
              <w:lang w:val="es-BO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Solis Tapia Faviola</w:t>
          </w:r>
        </w:p>
        <w:p w14:paraId="6CED119E" w14:textId="77777777" w:rsidR="0016278D" w:rsidRPr="00E432B2" w:rsidRDefault="00E432B2" w:rsidP="00E432B2">
          <w:pPr>
            <w:spacing w:line="360" w:lineRule="auto"/>
            <w:jc w:val="center"/>
            <w:rPr>
              <w:lang w:val="es-BO"/>
            </w:rPr>
          </w:pPr>
          <w:r>
            <w:rPr>
              <w:rFonts w:cs="Arial"/>
              <w:color w:val="31849B" w:themeColor="accent5" w:themeShade="BF"/>
              <w:lang w:val="es-BO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Cochabamba-Bolivia</w:t>
          </w:r>
        </w:p>
      </w:sdtContent>
    </w:sdt>
    <w:p w14:paraId="5DC9CDB6" w14:textId="77777777" w:rsidR="0016278D" w:rsidRPr="00E432B2" w:rsidRDefault="0016278D" w:rsidP="0016278D">
      <w:pPr>
        <w:jc w:val="center"/>
        <w:rPr>
          <w:lang w:val="es-BO"/>
        </w:rPr>
      </w:pPr>
    </w:p>
    <w:p w14:paraId="21E5ADF0" w14:textId="77777777" w:rsidR="0016278D" w:rsidRPr="00E432B2" w:rsidRDefault="0016278D" w:rsidP="0016278D">
      <w:pPr>
        <w:jc w:val="center"/>
        <w:rPr>
          <w:lang w:val="es-BO"/>
        </w:rPr>
      </w:pPr>
    </w:p>
    <w:p w14:paraId="034E9C78" w14:textId="77777777" w:rsidR="0016278D" w:rsidRPr="00E432B2" w:rsidRDefault="0016278D" w:rsidP="0016278D">
      <w:pPr>
        <w:jc w:val="center"/>
        <w:rPr>
          <w:lang w:val="es-BO"/>
        </w:rPr>
      </w:pPr>
    </w:p>
    <w:sdt>
      <w:sdtPr>
        <w:rPr>
          <w:rFonts w:ascii="Verdana" w:hAnsi="Verdana"/>
          <w:color w:val="000000" w:themeColor="text1"/>
          <w:lang w:val="es-ES"/>
        </w:rPr>
        <w:id w:val="-152631608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color w:val="auto"/>
          <w:szCs w:val="20"/>
        </w:rPr>
      </w:sdtEndPr>
      <w:sdtContent>
        <w:p w14:paraId="79D5579F" w14:textId="77777777" w:rsidR="00C50973" w:rsidRDefault="00C50973" w:rsidP="0016278D">
          <w:pPr>
            <w:jc w:val="center"/>
            <w:rPr>
              <w:rFonts w:ascii="Verdana" w:hAnsi="Verdana"/>
              <w:color w:val="31849B" w:themeColor="accent5" w:themeShade="BF"/>
              <w:sz w:val="40"/>
              <w:lang w:val="es-ES"/>
            </w:rPr>
          </w:pPr>
          <w:r w:rsidRPr="0016278D">
            <w:rPr>
              <w:rFonts w:ascii="Verdana" w:hAnsi="Verdana"/>
              <w:color w:val="31849B" w:themeColor="accent5" w:themeShade="BF"/>
              <w:sz w:val="40"/>
              <w:lang w:val="es-ES"/>
            </w:rPr>
            <w:t>Conte</w:t>
          </w:r>
          <w:r w:rsidR="00A338BC">
            <w:rPr>
              <w:rFonts w:ascii="Verdana" w:hAnsi="Verdana"/>
              <w:color w:val="31849B" w:themeColor="accent5" w:themeShade="BF"/>
              <w:sz w:val="40"/>
              <w:lang w:val="es-ES"/>
            </w:rPr>
            <w:t>nido</w:t>
          </w:r>
        </w:p>
        <w:p w14:paraId="088F592A" w14:textId="77777777" w:rsidR="0016278D" w:rsidRPr="00A338BC" w:rsidRDefault="0016278D" w:rsidP="0016278D">
          <w:pPr>
            <w:jc w:val="center"/>
            <w:rPr>
              <w:rFonts w:ascii="Arial" w:hAnsi="Arial" w:cs="Arial"/>
              <w:color w:val="31849B" w:themeColor="accent5" w:themeShade="BF"/>
              <w:sz w:val="44"/>
              <w:lang w:val="es-ES"/>
            </w:rPr>
          </w:pPr>
        </w:p>
        <w:p w14:paraId="7E5C681C" w14:textId="77777777" w:rsidR="0016278D" w:rsidRPr="00A338BC" w:rsidRDefault="0016278D" w:rsidP="00B361F1">
          <w:pPr>
            <w:rPr>
              <w:rFonts w:ascii="Arial" w:hAnsi="Arial" w:cs="Arial"/>
              <w:color w:val="000000" w:themeColor="text1"/>
              <w:szCs w:val="20"/>
              <w:lang w:val="es-ES" w:eastAsia="es-BO"/>
            </w:rPr>
          </w:pPr>
        </w:p>
        <w:p w14:paraId="3A1301CB" w14:textId="6A1BC0D0" w:rsidR="009A7F5D" w:rsidRDefault="00C50973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begin"/>
          </w:r>
          <w:r w:rsidRPr="00A338BC">
            <w:rPr>
              <w:rFonts w:ascii="Arial" w:hAnsi="Arial" w:cs="Arial"/>
              <w:color w:val="000000" w:themeColor="text1"/>
              <w:szCs w:val="20"/>
            </w:rPr>
            <w:instrText xml:space="preserve"> TOC \o "1-3" \h \z \u </w:instrText>
          </w: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separate"/>
          </w:r>
          <w:hyperlink w:anchor="_Toc42260797" w:history="1">
            <w:r w:rsidR="009A7F5D" w:rsidRPr="00025B30">
              <w:rPr>
                <w:rStyle w:val="Hipervnculo"/>
                <w:noProof/>
                <w:lang w:val="es-MX"/>
              </w:rPr>
              <w:t>Introducción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_Toc42260797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C7AA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63899E6" w14:textId="0DDDDBC7" w:rsidR="009A7F5D" w:rsidRDefault="003257B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798" w:history="1">
            <w:r w:rsidR="009A7F5D" w:rsidRPr="00025B30">
              <w:rPr>
                <w:rStyle w:val="Hipervnculo"/>
                <w:noProof/>
                <w:lang w:val="es-MX"/>
              </w:rPr>
              <w:t>Descripción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_Toc42260798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C7AA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474B52A" w14:textId="4451F66F" w:rsidR="009A7F5D" w:rsidRDefault="003257B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799" w:history="1">
            <w:r w:rsidR="009A7F5D" w:rsidRPr="00025B30">
              <w:rPr>
                <w:rStyle w:val="Hipervnculo"/>
                <w:rFonts w:ascii="Verdana" w:hAnsi="Verdana"/>
                <w:noProof/>
                <w:lang w:val="es-MX"/>
              </w:rPr>
              <w:t>Describir las caracteriticas….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_Toc42260799 \h </w:instrText>
            </w:r>
            <w:r w:rsidR="009A7F5D">
              <w:rPr>
                <w:noProof/>
                <w:webHidden/>
              </w:rPr>
              <w:fldChar w:fldCharType="separate"/>
            </w:r>
            <w:r w:rsidR="009C7AAD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C56F754" w14:textId="0726438E" w:rsidR="009A7F5D" w:rsidRDefault="003257B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0" w:history="1">
            <w:r w:rsidR="009A7F5D" w:rsidRPr="00025B30">
              <w:rPr>
                <w:rStyle w:val="Hipervnculo"/>
                <w:noProof/>
                <w:lang w:val="es-MX"/>
              </w:rPr>
              <w:t>Nombre del Sitio: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_Toc42260800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C7AA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3F5B4102" w14:textId="587EE043" w:rsidR="009A7F5D" w:rsidRDefault="003257B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1" w:history="1">
            <w:r w:rsidR="009A7F5D" w:rsidRPr="00025B30">
              <w:rPr>
                <w:rStyle w:val="Hipervnculo"/>
                <w:noProof/>
                <w:lang w:val="es-MX"/>
              </w:rPr>
              <w:t>Propósito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_Toc42260801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C7AA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2AD9CE5B" w14:textId="226AC5A8" w:rsidR="009A7F5D" w:rsidRDefault="003257B0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hyperlink w:anchor="_Toc42260802" w:history="1">
            <w:r w:rsidR="009A7F5D" w:rsidRPr="00025B30">
              <w:rPr>
                <w:rStyle w:val="Hipervnculo"/>
                <w:noProof/>
                <w:lang w:val="es-MX"/>
              </w:rPr>
              <w:t>Publico objetivo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_Toc42260802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C7AA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0CE50BB" w14:textId="6E2B7A15" w:rsidR="009A7F5D" w:rsidRDefault="003257B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3" w:history="1">
            <w:r w:rsidR="009A7F5D" w:rsidRPr="00025B30">
              <w:rPr>
                <w:rStyle w:val="Hipervnculo"/>
                <w:noProof/>
                <w:lang w:val="es-MX"/>
              </w:rPr>
              <w:t>Público objetivo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_Toc42260803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C7AA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5FBB6FB" w14:textId="72391518" w:rsidR="009A7F5D" w:rsidRDefault="003257B0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hyperlink w:anchor="_Toc42260804" w:history="1">
            <w:r w:rsidR="009A7F5D" w:rsidRPr="00025B30">
              <w:rPr>
                <w:rStyle w:val="Hipervnculo"/>
                <w:noProof/>
                <w:spacing w:val="2"/>
                <w:lang w:val="es-MX"/>
              </w:rPr>
              <w:t>La</w:t>
            </w:r>
            <w:r w:rsidR="009A7F5D" w:rsidRPr="00025B30">
              <w:rPr>
                <w:rStyle w:val="Hipervnculo"/>
                <w:noProof/>
                <w:lang w:val="es-MX"/>
              </w:rPr>
              <w:t>yout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_Toc42260804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C7AA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24A772A2" w14:textId="60B03761" w:rsidR="009A7F5D" w:rsidRDefault="003257B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5" w:history="1">
            <w:r w:rsidR="009A7F5D" w:rsidRPr="00025B30">
              <w:rPr>
                <w:rStyle w:val="Hipervnculo"/>
                <w:rFonts w:eastAsia="Cambria"/>
                <w:noProof/>
                <w:lang w:val="es-MX"/>
              </w:rPr>
              <w:t>Logotipo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_Toc42260805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C7AA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6E57FB5" w14:textId="13EF714F" w:rsidR="009A7F5D" w:rsidRDefault="003257B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6" w:history="1">
            <w:r w:rsidR="009A7F5D" w:rsidRPr="00025B30">
              <w:rPr>
                <w:rStyle w:val="Hipervnculo"/>
                <w:rFonts w:eastAsia="Cambria"/>
                <w:noProof/>
                <w:lang w:val="es-MX"/>
              </w:rPr>
              <w:t>Mapa de navegación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_Toc42260806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C7AA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D612EE9" w14:textId="5256DCFF" w:rsidR="009A7F5D" w:rsidRDefault="003257B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7" w:history="1">
            <w:r w:rsidR="009A7F5D" w:rsidRPr="00025B30">
              <w:rPr>
                <w:rStyle w:val="Hipervnculo"/>
                <w:rFonts w:eastAsia="Cambria"/>
                <w:noProof/>
              </w:rPr>
              <w:t>Paleta de Colores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_Toc42260807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C7AA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451953C" w14:textId="7B34CB4B" w:rsidR="009A7F5D" w:rsidRDefault="003257B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8" w:history="1">
            <w:r w:rsidR="009A7F5D" w:rsidRPr="00025B30">
              <w:rPr>
                <w:rStyle w:val="Hipervnculo"/>
                <w:noProof/>
              </w:rPr>
              <w:t>Tipografia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_Toc42260808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C7AA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8D6EA8E" w14:textId="33CEA1AC" w:rsidR="009A7F5D" w:rsidRDefault="003257B0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09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Encabezados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_Toc42260809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C7AA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37F0EF33" w14:textId="098292CA" w:rsidR="009A7F5D" w:rsidRDefault="003257B0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0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Fuente de los parrafos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_Toc42260810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C7AA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31155869" w14:textId="26F3D791" w:rsidR="009A7F5D" w:rsidRDefault="003257B0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1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Body Copy Font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_Toc42260811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C7AAD">
              <w:rPr>
                <w:noProof/>
                <w:webHidden/>
              </w:rPr>
              <w:t>4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1AED88AB" w14:textId="1CD72CA1" w:rsidR="009A7F5D" w:rsidRDefault="003257B0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2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Menu de Navegacion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_Toc42260812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C7AAD">
              <w:rPr>
                <w:noProof/>
                <w:webHidden/>
              </w:rPr>
              <w:t>4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25A0B767" w14:textId="434688EB" w:rsidR="009A7F5D" w:rsidRDefault="003257B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3" w:history="1">
            <w:r w:rsidR="009A7F5D" w:rsidRPr="00025B30">
              <w:rPr>
                <w:rStyle w:val="Hipervnculo"/>
                <w:rFonts w:eastAsia="Cambria"/>
                <w:noProof/>
                <w:spacing w:val="1"/>
              </w:rPr>
              <w:t>Wireframe Sketches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_Toc42260813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C7AAD">
              <w:rPr>
                <w:noProof/>
                <w:webHidden/>
              </w:rPr>
              <w:t>5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21A8B580" w14:textId="7D41029C" w:rsidR="009A7F5D" w:rsidRDefault="003257B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4" w:history="1">
            <w:r w:rsidR="009A7F5D" w:rsidRPr="00025B30">
              <w:rPr>
                <w:rStyle w:val="Hipervnculo"/>
                <w:noProof/>
              </w:rPr>
              <w:t>Vista Grande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_Toc42260814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C7AAD">
              <w:rPr>
                <w:noProof/>
                <w:webHidden/>
              </w:rPr>
              <w:t>5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047A320" w14:textId="3229D51F" w:rsidR="009A7F5D" w:rsidRDefault="003257B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5" w:history="1">
            <w:r w:rsidR="009A7F5D" w:rsidRPr="00025B30">
              <w:rPr>
                <w:rStyle w:val="Hipervnculo"/>
                <w:noProof/>
              </w:rPr>
              <w:t>Vista Mediana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_Toc42260815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C7AAD">
              <w:rPr>
                <w:noProof/>
                <w:webHidden/>
              </w:rPr>
              <w:t>5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3749E23C" w14:textId="3A592BDE" w:rsidR="009A7F5D" w:rsidRDefault="003257B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6" w:history="1">
            <w:r w:rsidR="009A7F5D" w:rsidRPr="00025B30">
              <w:rPr>
                <w:rStyle w:val="Hipervnculo"/>
                <w:noProof/>
              </w:rPr>
              <w:t>Vista pequeña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_Toc42260816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C7AAD">
              <w:rPr>
                <w:noProof/>
                <w:webHidden/>
              </w:rPr>
              <w:t>6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2878E8F2" w14:textId="77777777" w:rsidR="00C50973" w:rsidRPr="00A338BC" w:rsidRDefault="00C50973" w:rsidP="00B361F1">
          <w:pPr>
            <w:rPr>
              <w:rFonts w:ascii="Arial" w:hAnsi="Arial" w:cs="Arial"/>
              <w:szCs w:val="20"/>
            </w:rPr>
          </w:pPr>
          <w:r w:rsidRPr="00A338BC">
            <w:rPr>
              <w:rFonts w:ascii="Arial" w:hAnsi="Arial" w:cs="Arial"/>
              <w:bCs/>
              <w:color w:val="000000" w:themeColor="text1"/>
              <w:szCs w:val="20"/>
              <w:lang w:val="es-ES"/>
            </w:rPr>
            <w:fldChar w:fldCharType="end"/>
          </w:r>
        </w:p>
      </w:sdtContent>
    </w:sdt>
    <w:p w14:paraId="418D5AE4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</w:p>
    <w:p w14:paraId="66E4A189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  <w:r w:rsidRPr="00A338BC">
        <w:rPr>
          <w:rFonts w:ascii="Arial" w:hAnsi="Arial" w:cs="Arial"/>
          <w:color w:val="31849B" w:themeColor="accent5" w:themeShade="BF"/>
          <w:sz w:val="28"/>
        </w:rPr>
        <w:br w:type="page"/>
      </w:r>
    </w:p>
    <w:p w14:paraId="6C15F443" w14:textId="77777777" w:rsidR="009A62E8" w:rsidRPr="00431725" w:rsidRDefault="008F2E63" w:rsidP="00925248">
      <w:pPr>
        <w:pStyle w:val="Ttulo1"/>
        <w:rPr>
          <w:lang w:val="es-MX"/>
        </w:rPr>
      </w:pPr>
      <w:bookmarkStart w:id="0" w:name="_Toc42260797"/>
      <w:r w:rsidRPr="00431725">
        <w:rPr>
          <w:color w:val="31849B" w:themeColor="accent5" w:themeShade="BF"/>
          <w:lang w:val="es-MX"/>
        </w:rPr>
        <w:lastRenderedPageBreak/>
        <w:t>Introducción</w:t>
      </w:r>
      <w:bookmarkEnd w:id="0"/>
    </w:p>
    <w:p w14:paraId="214892F9" w14:textId="77777777" w:rsidR="006B6673" w:rsidRPr="00431725" w:rsidRDefault="008F2E63" w:rsidP="00A80875">
      <w:pPr>
        <w:pStyle w:val="Ttulo2"/>
        <w:rPr>
          <w:color w:val="31849B" w:themeColor="accent5" w:themeShade="BF"/>
          <w:lang w:val="es-MX"/>
        </w:rPr>
      </w:pPr>
      <w:bookmarkStart w:id="1" w:name="_Toc42260798"/>
      <w:r w:rsidRPr="00431725">
        <w:rPr>
          <w:color w:val="31849B" w:themeColor="accent5" w:themeShade="BF"/>
          <w:lang w:val="es-MX"/>
        </w:rPr>
        <w:t>Descripción</w:t>
      </w:r>
      <w:bookmarkEnd w:id="1"/>
    </w:p>
    <w:p w14:paraId="783B0BD5" w14:textId="77777777" w:rsidR="00CE3179" w:rsidRPr="00A64DB5" w:rsidRDefault="0019660A" w:rsidP="00A80875">
      <w:pPr>
        <w:pStyle w:val="Ttulo2"/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Este sitio web ofrece recetas tanto propias como de terceros, las recetas abarcan campos como cocina, repostería y elaboración de bebidas. </w:t>
      </w:r>
    </w:p>
    <w:p w14:paraId="0C41DF1F" w14:textId="77777777" w:rsidR="008B65EA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2" w:name="_Toc42260800"/>
      <w:r w:rsidRPr="00CE3179">
        <w:rPr>
          <w:color w:val="31849B" w:themeColor="accent5" w:themeShade="BF"/>
          <w:lang w:val="es-MX"/>
        </w:rPr>
        <w:t>Nombre del Sitio</w:t>
      </w:r>
      <w:r w:rsidR="00925248" w:rsidRPr="00CE3179">
        <w:rPr>
          <w:color w:val="31849B" w:themeColor="accent5" w:themeShade="BF"/>
          <w:lang w:val="es-MX"/>
        </w:rPr>
        <w:t>:</w:t>
      </w:r>
      <w:bookmarkEnd w:id="2"/>
      <w:r w:rsidR="00925248" w:rsidRPr="00CE3179">
        <w:rPr>
          <w:color w:val="31849B" w:themeColor="accent5" w:themeShade="BF"/>
          <w:lang w:val="es-MX"/>
        </w:rPr>
        <w:t xml:space="preserve">  </w:t>
      </w:r>
    </w:p>
    <w:p w14:paraId="56195BBD" w14:textId="77777777" w:rsidR="00E9375B" w:rsidRPr="00CE3179" w:rsidRDefault="0019660A" w:rsidP="008B65EA">
      <w:pPr>
        <w:rPr>
          <w:rFonts w:ascii="Verdana" w:hAnsi="Verdana"/>
          <w:color w:val="31849B" w:themeColor="accent5" w:themeShade="BF"/>
          <w:lang w:val="es-MX"/>
        </w:rPr>
      </w:pPr>
      <w:r>
        <w:rPr>
          <w:rFonts w:ascii="Verdana" w:eastAsia="Times New Roman" w:hAnsi="Verdana" w:cs="Times New Roman"/>
          <w:lang w:val="es-MX"/>
        </w:rPr>
        <w:t>Recetassimples</w:t>
      </w:r>
      <w:r w:rsidR="00CE3179" w:rsidRPr="00CE3179">
        <w:rPr>
          <w:rFonts w:ascii="Verdana" w:eastAsia="Times New Roman" w:hAnsi="Verdana" w:cs="Times New Roman"/>
          <w:lang w:val="es-MX"/>
        </w:rPr>
        <w:t>.com</w:t>
      </w:r>
    </w:p>
    <w:p w14:paraId="25E13355" w14:textId="77777777" w:rsidR="009A62E8" w:rsidRPr="00CE3179" w:rsidRDefault="008F2E63" w:rsidP="00A80875">
      <w:pPr>
        <w:pStyle w:val="Ttulo2"/>
        <w:rPr>
          <w:color w:val="31849B" w:themeColor="accent5" w:themeShade="BF"/>
          <w:lang w:val="es-MX"/>
        </w:rPr>
      </w:pPr>
      <w:bookmarkStart w:id="3" w:name="_Toc42260801"/>
      <w:r w:rsidRPr="00CE3179">
        <w:rPr>
          <w:color w:val="31849B" w:themeColor="accent5" w:themeShade="BF"/>
          <w:lang w:val="es-MX"/>
        </w:rPr>
        <w:t>Propósito</w:t>
      </w:r>
      <w:bookmarkEnd w:id="3"/>
    </w:p>
    <w:p w14:paraId="4B7B1D45" w14:textId="77777777" w:rsidR="006B6A47" w:rsidRPr="0019660A" w:rsidRDefault="0019660A">
      <w:pPr>
        <w:rPr>
          <w:rFonts w:ascii="Verdana" w:eastAsia="Times New Roman" w:hAnsi="Verdana" w:cs="Times New Roman"/>
          <w:lang w:val="es-MX"/>
        </w:rPr>
      </w:pPr>
      <w:r>
        <w:rPr>
          <w:rFonts w:ascii="Verdana" w:eastAsia="Times New Roman" w:hAnsi="Verdana" w:cs="Times New Roman"/>
          <w:lang w:val="es-MX"/>
        </w:rPr>
        <w:t>Esta pagina web se elaboro con el fin de ofrecer recetas seleccionadas que sean</w:t>
      </w:r>
      <w:r w:rsidRPr="0019660A">
        <w:rPr>
          <w:rFonts w:ascii="Verdana" w:eastAsia="Times New Roman" w:hAnsi="Verdana" w:cs="Times New Roman"/>
          <w:lang w:val="es-MX"/>
        </w:rPr>
        <w:t xml:space="preserve"> fáciles de seguir con el fin de que el usuario pueda obtener buenos resultados al momento de seguir las recetas.</w:t>
      </w:r>
    </w:p>
    <w:p w14:paraId="4D1EAE4B" w14:textId="77777777" w:rsidR="009A62E8" w:rsidRPr="0000438F" w:rsidRDefault="0000438F" w:rsidP="00925248">
      <w:pPr>
        <w:pStyle w:val="Ttulo1"/>
        <w:rPr>
          <w:color w:val="31849B" w:themeColor="accent5" w:themeShade="BF"/>
          <w:lang w:val="es-MX"/>
        </w:rPr>
      </w:pPr>
      <w:bookmarkStart w:id="4" w:name="_Toc42260802"/>
      <w:r w:rsidRPr="0000438F">
        <w:rPr>
          <w:color w:val="31849B" w:themeColor="accent5" w:themeShade="BF"/>
          <w:lang w:val="es-MX"/>
        </w:rPr>
        <w:t>P</w:t>
      </w:r>
      <w:r>
        <w:rPr>
          <w:color w:val="31849B" w:themeColor="accent5" w:themeShade="BF"/>
          <w:lang w:val="es-MX"/>
        </w:rPr>
        <w:t>ublico objetivo</w:t>
      </w:r>
      <w:bookmarkEnd w:id="4"/>
      <w:r>
        <w:rPr>
          <w:color w:val="31849B" w:themeColor="accent5" w:themeShade="BF"/>
          <w:lang w:val="es-MX"/>
        </w:rPr>
        <w:t xml:space="preserve"> </w:t>
      </w:r>
    </w:p>
    <w:p w14:paraId="2D113F00" w14:textId="77777777" w:rsidR="00925248" w:rsidRPr="00A64DB5" w:rsidRDefault="008F2E63" w:rsidP="00925248">
      <w:pPr>
        <w:pStyle w:val="Ttulo2"/>
        <w:rPr>
          <w:color w:val="31849B" w:themeColor="accent5" w:themeShade="BF"/>
          <w:lang w:val="es-MX"/>
        </w:rPr>
      </w:pPr>
      <w:bookmarkStart w:id="5" w:name="_Toc42260803"/>
      <w:r w:rsidRPr="00A64DB5">
        <w:rPr>
          <w:color w:val="31849B" w:themeColor="accent5" w:themeShade="BF"/>
          <w:lang w:val="es-MX"/>
        </w:rPr>
        <w:t>Público</w:t>
      </w:r>
      <w:r w:rsidR="0000438F" w:rsidRPr="00A64DB5">
        <w:rPr>
          <w:color w:val="31849B" w:themeColor="accent5" w:themeShade="BF"/>
          <w:lang w:val="es-MX"/>
        </w:rPr>
        <w:t xml:space="preserve"> objetivo</w:t>
      </w:r>
      <w:bookmarkEnd w:id="5"/>
    </w:p>
    <w:p w14:paraId="09AAAEFB" w14:textId="77777777" w:rsidR="00894256" w:rsidRPr="00565644" w:rsidRDefault="0019660A" w:rsidP="00C44019">
      <w:pPr>
        <w:rPr>
          <w:rFonts w:ascii="Palatino Linotype" w:hAnsi="Palatino Linotype"/>
          <w:bCs/>
          <w:sz w:val="32"/>
          <w:szCs w:val="32"/>
          <w:lang w:val="es-MX"/>
        </w:rPr>
      </w:pPr>
      <w:r w:rsidRPr="00565644">
        <w:rPr>
          <w:rFonts w:ascii="Palatino Linotype" w:hAnsi="Palatino Linotype"/>
          <w:bCs/>
          <w:sz w:val="32"/>
          <w:szCs w:val="32"/>
          <w:lang w:val="es-MX"/>
        </w:rPr>
        <w:t xml:space="preserve">Se tiene como público objetivo a </w:t>
      </w:r>
      <w:r w:rsidR="00C44019" w:rsidRPr="00565644">
        <w:rPr>
          <w:rFonts w:ascii="Palatino Linotype" w:hAnsi="Palatino Linotype"/>
          <w:bCs/>
          <w:sz w:val="32"/>
          <w:szCs w:val="32"/>
          <w:lang w:val="es-MX"/>
        </w:rPr>
        <w:t xml:space="preserve">personas jóvenes,mayores de edad o adultos </w:t>
      </w:r>
    </w:p>
    <w:p w14:paraId="74078DB3" w14:textId="77777777" w:rsidR="00E9375B" w:rsidRPr="00565644" w:rsidRDefault="00E9375B" w:rsidP="00565644">
      <w:pPr>
        <w:pStyle w:val="Ttulo1"/>
        <w:rPr>
          <w:color w:val="31849B" w:themeColor="accent5" w:themeShade="BF"/>
          <w:lang w:val="es-MX"/>
        </w:rPr>
      </w:pPr>
      <w:bookmarkStart w:id="6" w:name="_Toc42260804"/>
      <w:r w:rsidRPr="00A64DB5">
        <w:rPr>
          <w:color w:val="31849B" w:themeColor="accent5" w:themeShade="BF"/>
          <w:spacing w:val="2"/>
          <w:lang w:val="es-MX"/>
        </w:rPr>
        <w:t>La</w:t>
      </w:r>
      <w:r w:rsidRPr="00A64DB5">
        <w:rPr>
          <w:color w:val="31849B" w:themeColor="accent5" w:themeShade="BF"/>
          <w:lang w:val="es-MX"/>
        </w:rPr>
        <w:t>yout</w:t>
      </w:r>
      <w:bookmarkEnd w:id="6"/>
    </w:p>
    <w:p w14:paraId="60D406E8" w14:textId="77777777" w:rsidR="00C44019" w:rsidRDefault="006B3FEC" w:rsidP="00C44019">
      <w:pPr>
        <w:pStyle w:val="Ttulo2"/>
        <w:rPr>
          <w:rFonts w:eastAsia="Cambria"/>
          <w:color w:val="31849B" w:themeColor="accent5" w:themeShade="BF"/>
          <w:lang w:val="es-MX"/>
        </w:rPr>
      </w:pPr>
      <w:bookmarkStart w:id="7" w:name="_Toc42260805"/>
      <w:r w:rsidRPr="00A64DB5">
        <w:rPr>
          <w:rFonts w:eastAsia="Cambria"/>
          <w:color w:val="31849B" w:themeColor="accent5" w:themeShade="BF"/>
          <w:lang w:val="es-MX"/>
        </w:rPr>
        <w:t>Logotipo</w:t>
      </w:r>
      <w:bookmarkEnd w:id="7"/>
    </w:p>
    <w:p w14:paraId="4119EE4A" w14:textId="77777777" w:rsidR="00C44019" w:rsidRPr="00C44019" w:rsidRDefault="00C44019" w:rsidP="00565644">
      <w:pPr>
        <w:pStyle w:val="Ttulo2"/>
        <w:jc w:val="center"/>
        <w:rPr>
          <w:rFonts w:eastAsia="Cambria"/>
          <w:color w:val="31849B" w:themeColor="accent5" w:themeShade="BF"/>
          <w:lang w:val="es-MX"/>
        </w:rPr>
      </w:pPr>
      <w:r>
        <w:rPr>
          <w:noProof/>
        </w:rPr>
        <w:drawing>
          <wp:inline distT="0" distB="0" distL="0" distR="0" wp14:anchorId="4FEA7C85" wp14:editId="71B7DABF">
            <wp:extent cx="2125980" cy="1831613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959" cy="183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57F7" w14:textId="77777777" w:rsidR="00C50973" w:rsidRPr="00C44019" w:rsidRDefault="00A338BC" w:rsidP="00C44019">
      <w:pPr>
        <w:pStyle w:val="Ttulo2"/>
        <w:rPr>
          <w:rFonts w:eastAsia="Cambria"/>
          <w:color w:val="31849B" w:themeColor="accent5" w:themeShade="BF"/>
          <w:spacing w:val="2"/>
          <w:lang w:val="es-MX"/>
        </w:rPr>
      </w:pPr>
      <w:bookmarkStart w:id="8" w:name="_Toc42260806"/>
      <w:r w:rsidRPr="00A64DB5">
        <w:rPr>
          <w:rFonts w:eastAsia="Cambria"/>
          <w:color w:val="31849B" w:themeColor="accent5" w:themeShade="BF"/>
          <w:lang w:val="es-MX"/>
        </w:rPr>
        <w:lastRenderedPageBreak/>
        <w:t xml:space="preserve">Mapa de </w:t>
      </w:r>
      <w:r w:rsidR="008F2E63" w:rsidRPr="00A64DB5">
        <w:rPr>
          <w:rFonts w:eastAsia="Cambria"/>
          <w:color w:val="31849B" w:themeColor="accent5" w:themeShade="BF"/>
          <w:lang w:val="es-MX"/>
        </w:rPr>
        <w:t>navegación</w:t>
      </w:r>
      <w:bookmarkEnd w:id="8"/>
    </w:p>
    <w:p w14:paraId="5256525B" w14:textId="77777777" w:rsidR="00C50973" w:rsidRPr="00A64DB5" w:rsidRDefault="00A338BC" w:rsidP="00C50973">
      <w:pPr>
        <w:rPr>
          <w:lang w:val="es-MX"/>
        </w:rPr>
      </w:pPr>
      <w:r w:rsidRPr="00A64DB5">
        <w:rPr>
          <w:lang w:val="es-MX"/>
        </w:rPr>
        <w:t>Ejemplo</w:t>
      </w:r>
    </w:p>
    <w:p w14:paraId="54A24CAB" w14:textId="77777777" w:rsidR="00A41AAA" w:rsidRPr="00565644" w:rsidRDefault="005A78D4">
      <w:bookmarkStart w:id="9" w:name="_Toc9073204"/>
      <w:r>
        <w:rPr>
          <w:noProof/>
          <w:lang w:val="es-MX" w:eastAsia="es-MX"/>
        </w:rPr>
        <w:drawing>
          <wp:inline distT="0" distB="0" distL="0" distR="0" wp14:anchorId="354FC8D3" wp14:editId="50D80ECF">
            <wp:extent cx="6534150" cy="1935480"/>
            <wp:effectExtent l="0" t="0" r="1905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E9375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BCF1F8" wp14:editId="6A9B779B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B406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End w:id="9"/>
    </w:p>
    <w:p w14:paraId="71640D44" w14:textId="77777777" w:rsidR="009B00B1" w:rsidRDefault="0000438F" w:rsidP="00E9375B">
      <w:pPr>
        <w:pStyle w:val="Ttulo2"/>
        <w:rPr>
          <w:rFonts w:eastAsia="Cambria"/>
          <w:color w:val="31849B" w:themeColor="accent5" w:themeShade="BF"/>
        </w:rPr>
      </w:pPr>
      <w:bookmarkStart w:id="10" w:name="_Toc42260807"/>
      <w:r>
        <w:rPr>
          <w:rFonts w:eastAsia="Cambria"/>
          <w:color w:val="31849B" w:themeColor="accent5" w:themeShade="BF"/>
        </w:rPr>
        <w:t>Paleta de Colores</w:t>
      </w:r>
      <w:bookmarkEnd w:id="10"/>
    </w:p>
    <w:tbl>
      <w:tblPr>
        <w:tblW w:w="7556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655"/>
        <w:gridCol w:w="2067"/>
        <w:gridCol w:w="1967"/>
      </w:tblGrid>
      <w:tr w:rsidR="00FF6F29" w14:paraId="72A100BE" w14:textId="77777777" w:rsidTr="00FF6F29">
        <w:trPr>
          <w:trHeight w:val="342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65DDF0B" w14:textId="77777777" w:rsidR="00FF6F29" w:rsidRPr="00284163" w:rsidRDefault="00FF6F29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Primary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A426DDA" w14:textId="77777777" w:rsidR="00FF6F29" w:rsidRPr="00284163" w:rsidRDefault="00FF6F29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Secondary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17D41A0" w14:textId="77777777" w:rsidR="00FF6F29" w:rsidRPr="00284163" w:rsidRDefault="00FF6F29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D4B73AA" w14:textId="77777777" w:rsidR="00FF6F29" w:rsidRPr="00284163" w:rsidRDefault="00FF6F29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</w:tr>
      <w:tr w:rsidR="00FF6F29" w14:paraId="2A841622" w14:textId="77777777" w:rsidTr="00FF6F29">
        <w:trPr>
          <w:trHeight w:val="2120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AAB9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25A67DE0" w14:textId="77777777" w:rsidR="00FF6F29" w:rsidRPr="00284163" w:rsidRDefault="00FF6F29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>
              <w:rPr>
                <w:rFonts w:ascii="Helvetica" w:hAnsi="Helvetica" w:cs="Helvetica"/>
                <w:kern w:val="1"/>
                <w:sz w:val="28"/>
                <w:szCs w:val="28"/>
              </w:rPr>
              <w:t>D5AAB9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C8D2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7F37AFCC" w14:textId="77777777" w:rsidR="00FF6F29" w:rsidRPr="00284163" w:rsidRDefault="00FF6F29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594236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Pr="00594236">
              <w:t xml:space="preserve"> </w:t>
            </w:r>
            <w:r w:rsidRPr="00594236">
              <w:rPr>
                <w:rFonts w:ascii="Helvetica" w:hAnsi="Helvetica" w:cs="Helvetica"/>
                <w:kern w:val="1"/>
                <w:sz w:val="28"/>
                <w:szCs w:val="28"/>
              </w:rPr>
              <w:t>E4C8D2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8498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16601282" w14:textId="77777777" w:rsidR="00FF6F29" w:rsidRPr="00284163" w:rsidRDefault="00FF6F29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284163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/>
                <w:kern w:val="1"/>
                <w:sz w:val="28"/>
                <w:szCs w:val="28"/>
              </w:rPr>
              <w:t>C18498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6575"/>
            <w:vAlign w:val="bottom"/>
          </w:tcPr>
          <w:p w14:paraId="7EB2C031" w14:textId="77777777" w:rsidR="00FF6F29" w:rsidRPr="00FF1995" w:rsidRDefault="00FF6F29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>
              <w:t xml:space="preserve"> </w:t>
            </w:r>
            <w:r>
              <w:rPr>
                <w:rFonts w:ascii="Helvetica" w:hAnsi="Helvetica" w:cs="Helvetica"/>
                <w:kern w:val="1"/>
                <w:sz w:val="28"/>
                <w:szCs w:val="28"/>
              </w:rPr>
              <w:t>AE6575</w:t>
            </w:r>
          </w:p>
        </w:tc>
      </w:tr>
    </w:tbl>
    <w:p w14:paraId="2851D36B" w14:textId="77777777" w:rsidR="00B3346E" w:rsidRPr="00FF6F29" w:rsidRDefault="00A338BC" w:rsidP="00925248">
      <w:pPr>
        <w:pStyle w:val="Ttulo2"/>
        <w:rPr>
          <w:lang w:val="es-BO"/>
        </w:rPr>
      </w:pPr>
      <w:bookmarkStart w:id="11" w:name="_Toc42260808"/>
      <w:r w:rsidRPr="00FF6F29">
        <w:rPr>
          <w:color w:val="31849B" w:themeColor="accent5" w:themeShade="BF"/>
          <w:lang w:val="es-BO"/>
        </w:rPr>
        <w:t>Tipografia</w:t>
      </w:r>
      <w:bookmarkEnd w:id="11"/>
    </w:p>
    <w:p w14:paraId="66288B22" w14:textId="77777777" w:rsidR="00B3346E" w:rsidRPr="00565644" w:rsidRDefault="00A338BC" w:rsidP="00565644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  <w:lang w:val="es-BO"/>
        </w:rPr>
      </w:pPr>
      <w:bookmarkStart w:id="12" w:name="_Toc42260809"/>
      <w:r w:rsidRPr="00FF6F29">
        <w:rPr>
          <w:rFonts w:ascii="Palatino Linotype" w:hAnsi="Palatino Linotype"/>
          <w:b w:val="0"/>
          <w:i/>
          <w:color w:val="31849B" w:themeColor="accent5" w:themeShade="BF"/>
          <w:sz w:val="32"/>
          <w:lang w:val="es-BO"/>
        </w:rPr>
        <w:t>Encabezados</w:t>
      </w:r>
      <w:bookmarkEnd w:id="12"/>
    </w:p>
    <w:p w14:paraId="3C6E7A55" w14:textId="77777777" w:rsidR="0071657E" w:rsidRPr="00FF6F29" w:rsidRDefault="00C808E1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FF6F29">
        <w:rPr>
          <w:rFonts w:ascii="Verdana" w:eastAsia="Cambria" w:hAnsi="Verdana" w:cs="Cambria"/>
          <w:b/>
        </w:rPr>
        <w:t>F</w:t>
      </w:r>
      <w:r w:rsidRPr="00FF6F29">
        <w:rPr>
          <w:rFonts w:ascii="Verdana" w:eastAsia="Cambria" w:hAnsi="Verdana" w:cs="Cambria"/>
          <w:b/>
          <w:spacing w:val="-1"/>
        </w:rPr>
        <w:t>o</w:t>
      </w:r>
      <w:r w:rsidRPr="00FF6F29">
        <w:rPr>
          <w:rFonts w:ascii="Verdana" w:eastAsia="Cambria" w:hAnsi="Verdana" w:cs="Cambria"/>
          <w:b/>
          <w:spacing w:val="1"/>
        </w:rPr>
        <w:t>n</w:t>
      </w:r>
      <w:r w:rsidRPr="00FF6F29">
        <w:rPr>
          <w:rFonts w:ascii="Verdana" w:eastAsia="Cambria" w:hAnsi="Verdana" w:cs="Cambria"/>
          <w:b/>
          <w:spacing w:val="-1"/>
        </w:rPr>
        <w:t>t-</w:t>
      </w:r>
      <w:r w:rsidRPr="00FF6F29">
        <w:rPr>
          <w:rFonts w:ascii="Verdana" w:eastAsia="Cambria" w:hAnsi="Verdana" w:cs="Cambria"/>
          <w:b/>
        </w:rPr>
        <w:t>fa</w:t>
      </w:r>
      <w:r w:rsidRPr="00FF6F29">
        <w:rPr>
          <w:rFonts w:ascii="Verdana" w:eastAsia="Cambria" w:hAnsi="Verdana" w:cs="Cambria"/>
          <w:b/>
          <w:spacing w:val="3"/>
        </w:rPr>
        <w:t>m</w:t>
      </w:r>
      <w:r w:rsidRPr="00FF6F29">
        <w:rPr>
          <w:rFonts w:ascii="Verdana" w:eastAsia="Cambria" w:hAnsi="Verdana" w:cs="Cambria"/>
          <w:b/>
        </w:rPr>
        <w:t>i</w:t>
      </w:r>
      <w:r w:rsidRPr="00FF6F29">
        <w:rPr>
          <w:rFonts w:ascii="Verdana" w:eastAsia="Cambria" w:hAnsi="Verdana" w:cs="Cambria"/>
          <w:b/>
          <w:spacing w:val="2"/>
        </w:rPr>
        <w:t>l</w:t>
      </w:r>
      <w:r w:rsidRPr="00FF6F29">
        <w:rPr>
          <w:rFonts w:ascii="Verdana" w:eastAsia="Cambria" w:hAnsi="Verdana" w:cs="Cambria"/>
          <w:b/>
        </w:rPr>
        <w:t>y:</w:t>
      </w:r>
      <w:r w:rsidRPr="00FF6F29">
        <w:rPr>
          <w:rFonts w:ascii="Verdana" w:eastAsia="Cambria" w:hAnsi="Verdana" w:cs="Cambria"/>
          <w:b/>
          <w:spacing w:val="59"/>
        </w:rPr>
        <w:t xml:space="preserve"> </w:t>
      </w:r>
      <w:r w:rsidR="00F560B1" w:rsidRPr="00F560B1">
        <w:rPr>
          <w:rFonts w:ascii="Verdana" w:eastAsia="Cambria" w:hAnsi="Verdana" w:cs="Cambria"/>
          <w:bCs/>
          <w:spacing w:val="59"/>
        </w:rPr>
        <w:t>'BIZ UDPGothic', sans-serif</w:t>
      </w:r>
    </w:p>
    <w:p w14:paraId="7557E6B1" w14:textId="77777777" w:rsidR="00C808E1" w:rsidRPr="007C4A3B" w:rsidRDefault="0071657E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7C4A3B">
        <w:rPr>
          <w:rFonts w:ascii="Verdana" w:eastAsia="Cambria" w:hAnsi="Verdana" w:cs="Cambria"/>
          <w:b/>
        </w:rPr>
        <w:t>C</w:t>
      </w:r>
      <w:r w:rsidR="00B3346E" w:rsidRPr="007C4A3B">
        <w:rPr>
          <w:rFonts w:ascii="Verdana" w:eastAsia="Cambria" w:hAnsi="Verdana" w:cs="Cambria"/>
          <w:b/>
        </w:rPr>
        <w:t>olor</w:t>
      </w:r>
      <w:r w:rsidR="00C808E1" w:rsidRPr="007C4A3B">
        <w:rPr>
          <w:rFonts w:ascii="Verdana" w:eastAsia="Cambria" w:hAnsi="Verdana" w:cs="Cambria"/>
          <w:b/>
        </w:rPr>
        <w:t xml:space="preserve">  </w:t>
      </w:r>
      <w:r w:rsidR="00B3346E" w:rsidRPr="007C4A3B">
        <w:rPr>
          <w:rFonts w:ascii="Verdana" w:eastAsia="Cambria" w:hAnsi="Verdana" w:cs="Cambria"/>
          <w:b/>
        </w:rPr>
        <w:t>:</w:t>
      </w:r>
      <w:r w:rsidR="00B3346E" w:rsidRPr="007C4A3B">
        <w:rPr>
          <w:rFonts w:ascii="Verdana" w:eastAsia="Cambria" w:hAnsi="Verdana" w:cs="Cambria"/>
          <w:spacing w:val="2"/>
        </w:rPr>
        <w:t xml:space="preserve"> </w:t>
      </w:r>
      <w:r w:rsidR="00B3346E" w:rsidRPr="007C4A3B">
        <w:rPr>
          <w:rFonts w:ascii="Verdana" w:eastAsia="Cambria" w:hAnsi="Verdana" w:cs="Cambria"/>
        </w:rPr>
        <w:t>#</w:t>
      </w:r>
      <w:r w:rsidR="00B3346E" w:rsidRPr="007C4A3B">
        <w:rPr>
          <w:rFonts w:ascii="Verdana" w:eastAsia="Cambria" w:hAnsi="Verdana" w:cs="Cambria"/>
          <w:spacing w:val="-2"/>
        </w:rPr>
        <w:t>0A0A0A</w:t>
      </w:r>
      <w:r w:rsidR="00B3346E" w:rsidRPr="007C4A3B">
        <w:rPr>
          <w:rFonts w:ascii="Verdana" w:eastAsia="Trebuchet MS" w:hAnsi="Verdana" w:cs="Trebuchet MS"/>
        </w:rPr>
        <w:t>,</w:t>
      </w:r>
      <w:r w:rsidR="00B3346E" w:rsidRPr="007C4A3B">
        <w:rPr>
          <w:rFonts w:ascii="Verdana" w:eastAsia="Trebuchet MS" w:hAnsi="Verdana" w:cs="Trebuchet MS"/>
          <w:spacing w:val="58"/>
        </w:rPr>
        <w:t xml:space="preserve"> </w:t>
      </w:r>
      <w:r w:rsidR="004C608E" w:rsidRPr="007C4A3B">
        <w:rPr>
          <w:rFonts w:ascii="Verdana" w:eastAsia="Trebuchet MS" w:hAnsi="Verdana" w:cs="Trebuchet MS"/>
          <w:spacing w:val="58"/>
        </w:rPr>
        <w:t>#09ffca</w:t>
      </w:r>
      <w:r w:rsidR="00B3346E" w:rsidRPr="007C4A3B">
        <w:rPr>
          <w:rFonts w:ascii="Verdana" w:eastAsia="Cambria" w:hAnsi="Verdana" w:cs="Cambria"/>
          <w:spacing w:val="2"/>
        </w:rPr>
        <w:t>,</w:t>
      </w:r>
      <w:r w:rsidR="00B3346E" w:rsidRPr="007C4A3B">
        <w:rPr>
          <w:rFonts w:ascii="Verdana" w:eastAsia="Cambria" w:hAnsi="Verdana" w:cs="Cambria"/>
          <w:spacing w:val="-3"/>
        </w:rPr>
        <w:t xml:space="preserve"> #</w:t>
      </w:r>
      <w:r w:rsidR="00443A21" w:rsidRPr="007C4A3B">
        <w:rPr>
          <w:rFonts w:ascii="Verdana" w:eastAsia="Cambria" w:hAnsi="Verdana" w:cs="Cambria"/>
          <w:spacing w:val="-3"/>
        </w:rPr>
        <w:t>fe2b2b</w:t>
      </w:r>
      <w:r w:rsidR="00B3346E" w:rsidRPr="007C4A3B">
        <w:rPr>
          <w:rFonts w:ascii="Verdana" w:eastAsia="Cambria" w:hAnsi="Verdana" w:cs="Cambria"/>
          <w:spacing w:val="-3"/>
        </w:rPr>
        <w:t xml:space="preserve"> </w:t>
      </w:r>
      <w:r w:rsidR="00185E3E" w:rsidRPr="007C4A3B">
        <w:rPr>
          <w:rFonts w:ascii="Verdana" w:eastAsia="Cambria" w:hAnsi="Verdana" w:cs="Cambria"/>
        </w:rPr>
        <w:t>,</w:t>
      </w:r>
      <w:r w:rsidR="00185E3E" w:rsidRPr="007C4A3B">
        <w:t xml:space="preserve"> </w:t>
      </w:r>
      <w:r w:rsidR="00B3346E" w:rsidRPr="007C4A3B">
        <w:rPr>
          <w:rFonts w:ascii="Verdana" w:eastAsia="Cambria" w:hAnsi="Verdana" w:cs="Cambria"/>
        </w:rPr>
        <w:t>(</w:t>
      </w:r>
      <w:r w:rsidR="00B3346E" w:rsidRPr="007C4A3B">
        <w:rPr>
          <w:rFonts w:ascii="Verdana" w:eastAsia="Cambria" w:hAnsi="Verdana" w:cs="Cambria"/>
          <w:spacing w:val="-1"/>
        </w:rPr>
        <w:t>black</w:t>
      </w:r>
      <w:r w:rsidR="00B3346E" w:rsidRPr="007C4A3B">
        <w:rPr>
          <w:rFonts w:ascii="Verdana" w:eastAsia="Cambria" w:hAnsi="Verdana" w:cs="Cambria"/>
        </w:rPr>
        <w:t xml:space="preserve">, </w:t>
      </w:r>
      <w:r w:rsidR="00185E3E" w:rsidRPr="007C4A3B">
        <w:rPr>
          <w:rFonts w:ascii="Verdana" w:eastAsia="Cambria" w:hAnsi="Verdana" w:cs="Cambria"/>
        </w:rPr>
        <w:t xml:space="preserve">aquamarine </w:t>
      </w:r>
      <w:r w:rsidR="00B3346E" w:rsidRPr="007C4A3B">
        <w:rPr>
          <w:rFonts w:ascii="Verdana" w:eastAsia="Cambria" w:hAnsi="Verdana" w:cs="Cambria"/>
        </w:rPr>
        <w:t>o</w:t>
      </w:r>
      <w:r w:rsidR="00443A21" w:rsidRPr="007C4A3B">
        <w:rPr>
          <w:rFonts w:ascii="Verdana" w:eastAsia="Cambria" w:hAnsi="Verdana" w:cs="Cambria"/>
        </w:rPr>
        <w:t xml:space="preserve"> rojo</w:t>
      </w:r>
      <w:r w:rsidR="00B3346E" w:rsidRPr="007C4A3B">
        <w:rPr>
          <w:rFonts w:ascii="Verdana" w:eastAsia="Cambria" w:hAnsi="Verdana" w:cs="Cambria"/>
        </w:rPr>
        <w:t>)</w:t>
      </w:r>
    </w:p>
    <w:p w14:paraId="483A1002" w14:textId="77777777" w:rsidR="00C808E1" w:rsidRPr="007C4A3B" w:rsidRDefault="00C808E1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7C4A3B">
        <w:rPr>
          <w:rFonts w:ascii="Verdana" w:eastAsia="Cambria" w:hAnsi="Verdana" w:cs="Cambria"/>
          <w:b/>
        </w:rPr>
        <w:t>Size    :</w:t>
      </w:r>
      <w:r w:rsidRPr="007C4A3B">
        <w:rPr>
          <w:rFonts w:ascii="Verdana" w:eastAsia="Cambria" w:hAnsi="Verdana" w:cs="Cambria"/>
        </w:rPr>
        <w:t xml:space="preserve"> </w:t>
      </w:r>
      <w:r w:rsidR="00AB1EC8" w:rsidRPr="007C4A3B">
        <w:rPr>
          <w:rFonts w:ascii="Verdana" w:eastAsia="Cambria" w:hAnsi="Verdana" w:cs="Cambria"/>
          <w:spacing w:val="-3"/>
        </w:rPr>
        <w:t>3</w:t>
      </w:r>
      <w:r w:rsidR="00E8660A" w:rsidRPr="007C4A3B">
        <w:rPr>
          <w:rFonts w:ascii="Verdana" w:eastAsia="Cambria" w:hAnsi="Verdana" w:cs="Cambria"/>
          <w:spacing w:val="-3"/>
        </w:rPr>
        <w:t>7</w:t>
      </w:r>
      <w:r w:rsidR="00B3346E" w:rsidRPr="007C4A3B">
        <w:rPr>
          <w:rFonts w:ascii="Verdana" w:eastAsia="Cambria" w:hAnsi="Verdana" w:cs="Cambria"/>
          <w:spacing w:val="-3"/>
        </w:rPr>
        <w:t xml:space="preserve"> </w:t>
      </w:r>
      <w:r w:rsidR="00B3346E" w:rsidRPr="007C4A3B">
        <w:rPr>
          <w:rFonts w:ascii="Verdana" w:eastAsia="Cambria" w:hAnsi="Verdana" w:cs="Cambria"/>
          <w:spacing w:val="-2"/>
        </w:rPr>
        <w:t>p</w:t>
      </w:r>
      <w:r w:rsidR="00B3346E" w:rsidRPr="007C4A3B">
        <w:rPr>
          <w:rFonts w:ascii="Verdana" w:eastAsia="Cambria" w:hAnsi="Verdana" w:cs="Cambria"/>
          <w:spacing w:val="-1"/>
        </w:rPr>
        <w:t>x</w:t>
      </w:r>
    </w:p>
    <w:p w14:paraId="7684F25E" w14:textId="77777777" w:rsidR="00B3346E" w:rsidRPr="007C4A3B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spacing w:val="2"/>
        </w:rPr>
      </w:pPr>
      <w:r w:rsidRPr="007C4A3B">
        <w:rPr>
          <w:rFonts w:ascii="Verdana" w:eastAsia="Cambria" w:hAnsi="Verdana" w:cs="Cambria"/>
          <w:b/>
        </w:rPr>
        <w:t>S</w:t>
      </w:r>
      <w:r w:rsidR="00B3346E" w:rsidRPr="007C4A3B">
        <w:rPr>
          <w:rFonts w:ascii="Verdana" w:eastAsia="Cambria" w:hAnsi="Verdana" w:cs="Cambria"/>
          <w:b/>
        </w:rPr>
        <w:t>tyle</w:t>
      </w:r>
      <w:r w:rsidRPr="007C4A3B">
        <w:rPr>
          <w:rFonts w:ascii="Verdana" w:eastAsia="Cambria" w:hAnsi="Verdana" w:cs="Cambria"/>
          <w:b/>
        </w:rPr>
        <w:t xml:space="preserve">  </w:t>
      </w:r>
      <w:r w:rsidR="00B3346E" w:rsidRPr="007C4A3B">
        <w:rPr>
          <w:rFonts w:ascii="Verdana" w:eastAsia="Cambria" w:hAnsi="Verdana" w:cs="Cambria"/>
          <w:b/>
        </w:rPr>
        <w:t>:</w:t>
      </w:r>
      <w:r w:rsidR="00B3346E" w:rsidRPr="007C4A3B">
        <w:rPr>
          <w:rFonts w:ascii="Verdana" w:eastAsia="Cambria" w:hAnsi="Verdana" w:cs="Cambria"/>
          <w:spacing w:val="2"/>
        </w:rPr>
        <w:t xml:space="preserve"> bold</w:t>
      </w:r>
    </w:p>
    <w:p w14:paraId="6552F197" w14:textId="77777777" w:rsidR="00594236" w:rsidRPr="00E8660A" w:rsidRDefault="00E8660A" w:rsidP="00E8660A">
      <w:pPr>
        <w:spacing w:line="287" w:lineRule="auto"/>
        <w:ind w:right="59"/>
        <w:rPr>
          <w:rFonts w:ascii="Verdana" w:eastAsia="Cambria" w:hAnsi="Verdana" w:cs="Cambria"/>
          <w:spacing w:val="2"/>
          <w:lang w:val="es-BO"/>
        </w:rPr>
      </w:pPr>
      <w:r>
        <w:rPr>
          <w:rFonts w:ascii="Cambria" w:eastAsia="Cambria" w:hAnsi="Cambria" w:cs="Cambria"/>
          <w:b/>
          <w:spacing w:val="2"/>
          <w:lang w:val="es-MX"/>
        </w:rPr>
        <w:t>No se pueden dar ejemplos ya que Word no dispone de este Font-family</w:t>
      </w:r>
    </w:p>
    <w:p w14:paraId="3A0B07FF" w14:textId="77777777" w:rsidR="00E24D6A" w:rsidRPr="00671B52" w:rsidRDefault="00E8660A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  <w:lang w:val="es-BO"/>
        </w:rPr>
      </w:pPr>
      <w:bookmarkStart w:id="13" w:name="_Toc42260810"/>
      <w:r>
        <w:rPr>
          <w:rFonts w:ascii="Palatino Linotype" w:hAnsi="Palatino Linotype"/>
          <w:b w:val="0"/>
          <w:i/>
          <w:color w:val="31849B" w:themeColor="accent5" w:themeShade="BF"/>
          <w:sz w:val="32"/>
          <w:lang w:val="es-BO"/>
        </w:rPr>
        <w:t>F</w:t>
      </w:r>
      <w:r w:rsidR="0000438F" w:rsidRPr="00671B52">
        <w:rPr>
          <w:rFonts w:ascii="Palatino Linotype" w:hAnsi="Palatino Linotype"/>
          <w:b w:val="0"/>
          <w:i/>
          <w:color w:val="31849B" w:themeColor="accent5" w:themeShade="BF"/>
          <w:sz w:val="32"/>
          <w:lang w:val="es-BO"/>
        </w:rPr>
        <w:t>uente de los parrafos</w:t>
      </w:r>
      <w:bookmarkEnd w:id="13"/>
    </w:p>
    <w:p w14:paraId="543E88D1" w14:textId="77777777" w:rsidR="0071657E" w:rsidRPr="00671B52" w:rsidRDefault="00B3346E" w:rsidP="00B824A3">
      <w:pPr>
        <w:spacing w:line="360" w:lineRule="auto"/>
        <w:ind w:right="59"/>
        <w:rPr>
          <w:rFonts w:ascii="Verdana" w:eastAsia="Cambria" w:hAnsi="Verdana" w:cs="Cambria"/>
          <w:b/>
          <w:lang w:val="es-BO"/>
        </w:rPr>
      </w:pPr>
      <w:r w:rsidRPr="00671B52">
        <w:rPr>
          <w:rFonts w:ascii="Verdana" w:eastAsia="Cambria" w:hAnsi="Verdana" w:cs="Cambria"/>
          <w:b/>
          <w:lang w:val="es-BO"/>
        </w:rPr>
        <w:t>F</w:t>
      </w:r>
      <w:r w:rsidRPr="00671B52">
        <w:rPr>
          <w:rFonts w:ascii="Verdana" w:eastAsia="Cambria" w:hAnsi="Verdana" w:cs="Cambria"/>
          <w:b/>
          <w:spacing w:val="-1"/>
          <w:lang w:val="es-BO"/>
        </w:rPr>
        <w:t>o</w:t>
      </w:r>
      <w:r w:rsidRPr="00671B52">
        <w:rPr>
          <w:rFonts w:ascii="Verdana" w:eastAsia="Cambria" w:hAnsi="Verdana" w:cs="Cambria"/>
          <w:b/>
          <w:spacing w:val="1"/>
          <w:lang w:val="es-BO"/>
        </w:rPr>
        <w:t>n</w:t>
      </w:r>
      <w:r w:rsidRPr="00671B52">
        <w:rPr>
          <w:rFonts w:ascii="Verdana" w:eastAsia="Cambria" w:hAnsi="Verdana" w:cs="Cambria"/>
          <w:b/>
          <w:spacing w:val="-1"/>
          <w:lang w:val="es-BO"/>
        </w:rPr>
        <w:t>t-</w:t>
      </w:r>
      <w:r w:rsidRPr="00671B52">
        <w:rPr>
          <w:rFonts w:ascii="Verdana" w:eastAsia="Cambria" w:hAnsi="Verdana" w:cs="Cambria"/>
          <w:b/>
          <w:lang w:val="es-BO"/>
        </w:rPr>
        <w:t>fa</w:t>
      </w:r>
      <w:r w:rsidRPr="00671B52">
        <w:rPr>
          <w:rFonts w:ascii="Verdana" w:eastAsia="Cambria" w:hAnsi="Verdana" w:cs="Cambria"/>
          <w:b/>
          <w:spacing w:val="3"/>
          <w:lang w:val="es-BO"/>
        </w:rPr>
        <w:t>m</w:t>
      </w:r>
      <w:r w:rsidRPr="00671B52">
        <w:rPr>
          <w:rFonts w:ascii="Verdana" w:eastAsia="Cambria" w:hAnsi="Verdana" w:cs="Cambria"/>
          <w:b/>
          <w:lang w:val="es-BO"/>
        </w:rPr>
        <w:t>i</w:t>
      </w:r>
      <w:r w:rsidRPr="00671B52">
        <w:rPr>
          <w:rFonts w:ascii="Verdana" w:eastAsia="Cambria" w:hAnsi="Verdana" w:cs="Cambria"/>
          <w:b/>
          <w:spacing w:val="2"/>
          <w:lang w:val="es-BO"/>
        </w:rPr>
        <w:t>l</w:t>
      </w:r>
      <w:r w:rsidRPr="00671B52">
        <w:rPr>
          <w:rFonts w:ascii="Verdana" w:eastAsia="Cambria" w:hAnsi="Verdana" w:cs="Cambria"/>
          <w:b/>
          <w:lang w:val="es-BO"/>
        </w:rPr>
        <w:t>y:</w:t>
      </w:r>
      <w:r w:rsidRPr="00671B52">
        <w:rPr>
          <w:rFonts w:ascii="Verdana" w:eastAsia="Cambria" w:hAnsi="Verdana" w:cs="Cambria"/>
          <w:b/>
          <w:spacing w:val="59"/>
          <w:lang w:val="es-BO"/>
        </w:rPr>
        <w:t xml:space="preserve"> </w:t>
      </w:r>
      <w:r w:rsidR="007216CD" w:rsidRPr="00671B52">
        <w:rPr>
          <w:rFonts w:ascii="Verdana" w:eastAsia="Cambria" w:hAnsi="Verdana" w:cs="Cambria"/>
          <w:spacing w:val="2"/>
          <w:lang w:val="es-BO"/>
        </w:rPr>
        <w:t>Open Sans</w:t>
      </w:r>
      <w:r w:rsidR="00671B52" w:rsidRPr="00671B52">
        <w:rPr>
          <w:rFonts w:ascii="Verdana" w:eastAsia="Cambria" w:hAnsi="Verdana" w:cs="Cambria"/>
          <w:spacing w:val="2"/>
          <w:lang w:val="es-BO"/>
        </w:rPr>
        <w:t>.</w:t>
      </w:r>
      <w:r w:rsidR="007216CD" w:rsidRPr="00671B52">
        <w:rPr>
          <w:rFonts w:ascii="Verdana" w:eastAsia="Cambria" w:hAnsi="Verdana" w:cs="Cambria"/>
          <w:b/>
          <w:lang w:val="es-BO"/>
        </w:rPr>
        <w:t xml:space="preserve"> </w:t>
      </w:r>
    </w:p>
    <w:p w14:paraId="7E13A931" w14:textId="77777777" w:rsidR="0071657E" w:rsidRPr="007C4A3B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r w:rsidRPr="007C4A3B">
        <w:rPr>
          <w:rFonts w:ascii="Verdana" w:eastAsia="Cambria" w:hAnsi="Verdana" w:cs="Cambria"/>
          <w:b/>
        </w:rPr>
        <w:lastRenderedPageBreak/>
        <w:t>C</w:t>
      </w:r>
      <w:r w:rsidR="007216CD" w:rsidRPr="007C4A3B">
        <w:rPr>
          <w:rFonts w:ascii="Verdana" w:eastAsia="Cambria" w:hAnsi="Verdana" w:cs="Cambria"/>
          <w:b/>
        </w:rPr>
        <w:t>olor:</w:t>
      </w:r>
      <w:r w:rsidR="007216CD" w:rsidRPr="007C4A3B">
        <w:rPr>
          <w:rFonts w:ascii="Verdana" w:eastAsia="Cambria" w:hAnsi="Verdana" w:cs="Cambria"/>
          <w:spacing w:val="2"/>
        </w:rPr>
        <w:t xml:space="preserve"> </w:t>
      </w:r>
      <w:r w:rsidR="007216CD" w:rsidRPr="007C4A3B">
        <w:rPr>
          <w:rFonts w:ascii="Verdana" w:eastAsia="Cambria" w:hAnsi="Verdana" w:cs="Cambria"/>
        </w:rPr>
        <w:t>#</w:t>
      </w:r>
      <w:r w:rsidR="007216CD" w:rsidRPr="007C4A3B">
        <w:rPr>
          <w:rFonts w:ascii="Verdana" w:eastAsia="Cambria" w:hAnsi="Verdana" w:cs="Cambria"/>
          <w:spacing w:val="-2"/>
        </w:rPr>
        <w:t>0A0A0A</w:t>
      </w:r>
      <w:r w:rsidR="007216CD" w:rsidRPr="007C4A3B">
        <w:rPr>
          <w:rFonts w:ascii="Verdana" w:eastAsia="Cambria" w:hAnsi="Verdana" w:cs="Cambria"/>
        </w:rPr>
        <w:t xml:space="preserve"> (</w:t>
      </w:r>
      <w:r w:rsidR="007216CD" w:rsidRPr="007C4A3B">
        <w:rPr>
          <w:rFonts w:ascii="Verdana" w:eastAsia="Cambria" w:hAnsi="Verdana" w:cs="Cambria"/>
          <w:spacing w:val="-1"/>
        </w:rPr>
        <w:t>black</w:t>
      </w:r>
      <w:r w:rsidRPr="007C4A3B">
        <w:rPr>
          <w:rFonts w:ascii="Verdana" w:eastAsia="Cambria" w:hAnsi="Verdana" w:cs="Cambria"/>
        </w:rPr>
        <w:t>)</w:t>
      </w:r>
    </w:p>
    <w:p w14:paraId="534EB2E3" w14:textId="77777777" w:rsidR="00E24D6A" w:rsidRPr="007C4A3B" w:rsidRDefault="0071657E" w:rsidP="00671B52">
      <w:pPr>
        <w:spacing w:line="360" w:lineRule="auto"/>
        <w:ind w:right="59"/>
        <w:rPr>
          <w:rFonts w:ascii="Verdana" w:eastAsia="Cambria" w:hAnsi="Verdana" w:cs="Cambria"/>
        </w:rPr>
      </w:pPr>
      <w:r w:rsidRPr="007C4A3B">
        <w:rPr>
          <w:rFonts w:ascii="Verdana" w:eastAsia="Cambria" w:hAnsi="Verdana" w:cs="Cambria"/>
          <w:b/>
        </w:rPr>
        <w:t xml:space="preserve">Size  : </w:t>
      </w:r>
      <w:r w:rsidR="00443A21" w:rsidRPr="007C4A3B">
        <w:rPr>
          <w:rFonts w:ascii="Verdana" w:eastAsia="Cambria" w:hAnsi="Verdana" w:cs="Cambria"/>
          <w:spacing w:val="-3"/>
        </w:rPr>
        <w:t>20</w:t>
      </w:r>
      <w:r w:rsidR="007216CD" w:rsidRPr="007C4A3B">
        <w:rPr>
          <w:rFonts w:ascii="Verdana" w:eastAsia="Cambria" w:hAnsi="Verdana" w:cs="Cambria"/>
          <w:spacing w:val="-3"/>
        </w:rPr>
        <w:t xml:space="preserve"> </w:t>
      </w:r>
      <w:r w:rsidR="007216CD" w:rsidRPr="007C4A3B">
        <w:rPr>
          <w:rFonts w:ascii="Verdana" w:eastAsia="Cambria" w:hAnsi="Verdana" w:cs="Cambria"/>
          <w:spacing w:val="-2"/>
        </w:rPr>
        <w:t>p</w:t>
      </w:r>
      <w:r w:rsidR="007216CD" w:rsidRPr="007C4A3B">
        <w:rPr>
          <w:rFonts w:ascii="Verdana" w:eastAsia="Cambria" w:hAnsi="Verdana" w:cs="Cambria"/>
          <w:spacing w:val="-1"/>
        </w:rPr>
        <w:t>x</w:t>
      </w:r>
      <w:r w:rsidR="007216CD" w:rsidRPr="007C4A3B">
        <w:rPr>
          <w:rFonts w:ascii="Verdana" w:eastAsia="Cambria" w:hAnsi="Verdana" w:cs="Cambria"/>
        </w:rPr>
        <w:t>.</w:t>
      </w:r>
    </w:p>
    <w:p w14:paraId="0D31927F" w14:textId="77777777" w:rsidR="009A62E8" w:rsidRPr="00E8660A" w:rsidRDefault="009A62E8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  <w:lang w:val="es-BO"/>
        </w:rPr>
      </w:pPr>
      <w:bookmarkStart w:id="14" w:name="_Toc42260811"/>
      <w:r w:rsidRPr="00E8660A">
        <w:rPr>
          <w:rFonts w:ascii="Palatino Linotype" w:hAnsi="Palatino Linotype"/>
          <w:b w:val="0"/>
          <w:i/>
          <w:color w:val="31849B" w:themeColor="accent5" w:themeShade="BF"/>
          <w:sz w:val="32"/>
          <w:lang w:val="es-BO"/>
        </w:rPr>
        <w:t>Body Copy Font</w:t>
      </w:r>
      <w:bookmarkEnd w:id="14"/>
    </w:p>
    <w:p w14:paraId="41CDD86B" w14:textId="77777777" w:rsidR="00594236" w:rsidRPr="00A64DB5" w:rsidRDefault="0000438F" w:rsidP="00594236">
      <w:pPr>
        <w:spacing w:line="287" w:lineRule="auto"/>
        <w:ind w:left="101" w:right="59"/>
        <w:rPr>
          <w:rFonts w:ascii="Cambria" w:eastAsia="Cambria" w:hAnsi="Cambria" w:cs="Cambria"/>
          <w:lang w:val="es-MX"/>
        </w:rPr>
      </w:pPr>
      <w:r w:rsidRPr="00E8660A">
        <w:rPr>
          <w:rFonts w:ascii="Verdana" w:eastAsia="Cambria" w:hAnsi="Verdana" w:cs="Cambria"/>
          <w:spacing w:val="2"/>
          <w:lang w:val="es-BO"/>
        </w:rPr>
        <w:t>Ejemplo</w:t>
      </w:r>
    </w:p>
    <w:tbl>
      <w:tblPr>
        <w:tblStyle w:val="Tablaconcuadrcula"/>
        <w:tblW w:w="8533" w:type="dxa"/>
        <w:tblInd w:w="534" w:type="dxa"/>
        <w:tblLook w:val="04A0" w:firstRow="1" w:lastRow="0" w:firstColumn="1" w:lastColumn="0" w:noHBand="0" w:noVBand="1"/>
      </w:tblPr>
      <w:tblGrid>
        <w:gridCol w:w="8533"/>
      </w:tblGrid>
      <w:tr w:rsidR="00594236" w14:paraId="0B7670B4" w14:textId="77777777" w:rsidTr="002C03EF">
        <w:trPr>
          <w:trHeight w:val="964"/>
        </w:trPr>
        <w:tc>
          <w:tcPr>
            <w:tcW w:w="8533" w:type="dxa"/>
            <w:shd w:val="clear" w:color="auto" w:fill="D5AAB9"/>
            <w:vAlign w:val="center"/>
          </w:tcPr>
          <w:p w14:paraId="10F46940" w14:textId="77777777" w:rsidR="00594236" w:rsidRPr="00671B52" w:rsidRDefault="00671B52" w:rsidP="002C03EF">
            <w:pPr>
              <w:spacing w:line="287" w:lineRule="auto"/>
              <w:ind w:right="59"/>
              <w:jc w:val="center"/>
              <w:rPr>
                <w:rFonts w:ascii="Footlight MT Light" w:eastAsia="Cambria" w:hAnsi="Footlight MT Light" w:cs="FrankRuehl"/>
                <w:bCs/>
                <w:sz w:val="44"/>
              </w:rPr>
            </w:pPr>
            <w:r w:rsidRPr="00671B52">
              <w:rPr>
                <w:rFonts w:ascii="Verdana" w:eastAsia="Times New Roman" w:hAnsi="Verdana" w:cs="Times New Roman"/>
                <w:sz w:val="28"/>
              </w:rPr>
              <w:t>Lorem ipsum dolor sit, amet consectetur adipisicing elit. Totam quo incidunt dolore aut magni molestias numquam harum consequuntur repudiandae, corpori</w:t>
            </w:r>
            <w:r w:rsidRPr="00671B52">
              <w:t xml:space="preserve"> </w:t>
            </w:r>
            <w:r w:rsidRPr="00671B52">
              <w:rPr>
                <w:rFonts w:ascii="Verdana" w:eastAsia="Times New Roman" w:hAnsi="Verdana" w:cs="Times New Roman"/>
                <w:sz w:val="28"/>
              </w:rPr>
              <w:t>p:Title example s aperiam nam veritatis et, labore, hic facere nulla dicta ea.</w:t>
            </w:r>
          </w:p>
        </w:tc>
      </w:tr>
      <w:tr w:rsidR="00594236" w14:paraId="5DA7F87D" w14:textId="77777777" w:rsidTr="002C03EF">
        <w:trPr>
          <w:trHeight w:val="964"/>
        </w:trPr>
        <w:tc>
          <w:tcPr>
            <w:tcW w:w="8533" w:type="dxa"/>
            <w:shd w:val="clear" w:color="auto" w:fill="E4C8D2"/>
            <w:vAlign w:val="center"/>
          </w:tcPr>
          <w:p w14:paraId="59CE628F" w14:textId="77777777" w:rsidR="00594236" w:rsidRPr="00671B52" w:rsidRDefault="00671B52" w:rsidP="002C03EF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671B52">
              <w:rPr>
                <w:rFonts w:ascii="Verdana" w:eastAsia="Times New Roman" w:hAnsi="Verdana" w:cs="Times New Roman"/>
                <w:sz w:val="28"/>
              </w:rPr>
              <w:t>Lorem ipsum dolor sit, amet consectetur adipisicing elit. Totam quo incidunt dolore aut magni molestias numquam harum consequuntur repudiandae, corpori</w:t>
            </w:r>
            <w:r w:rsidRPr="00671B52">
              <w:t xml:space="preserve"> </w:t>
            </w:r>
            <w:r w:rsidRPr="00671B52">
              <w:rPr>
                <w:rFonts w:ascii="Verdana" w:eastAsia="Times New Roman" w:hAnsi="Verdana" w:cs="Times New Roman"/>
                <w:sz w:val="28"/>
              </w:rPr>
              <w:t>p:Title example s aperiam nam veritatis et, labore, hic facere nulla dicta ea.</w:t>
            </w:r>
          </w:p>
        </w:tc>
      </w:tr>
      <w:tr w:rsidR="00594236" w14:paraId="3D644B59" w14:textId="77777777" w:rsidTr="002C03EF">
        <w:trPr>
          <w:trHeight w:val="964"/>
        </w:trPr>
        <w:tc>
          <w:tcPr>
            <w:tcW w:w="8533" w:type="dxa"/>
            <w:shd w:val="clear" w:color="auto" w:fill="C18498"/>
            <w:vAlign w:val="center"/>
          </w:tcPr>
          <w:p w14:paraId="0FF4CCDF" w14:textId="77777777" w:rsidR="00594236" w:rsidRPr="00671B52" w:rsidRDefault="00671B52" w:rsidP="002C03EF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671B52">
              <w:rPr>
                <w:rFonts w:ascii="Verdana" w:eastAsia="Times New Roman" w:hAnsi="Verdana" w:cs="Times New Roman"/>
                <w:sz w:val="28"/>
              </w:rPr>
              <w:t>Lorem ipsum dolor sit, amet consectetur adipisicing elit. Totam quo incidunt dolore aut magni molestias numquam harum consequuntur repudiandae, corpori</w:t>
            </w:r>
            <w:r w:rsidRPr="00671B52">
              <w:t xml:space="preserve"> </w:t>
            </w:r>
            <w:r w:rsidRPr="00671B52">
              <w:rPr>
                <w:rFonts w:ascii="Verdana" w:eastAsia="Times New Roman" w:hAnsi="Verdana" w:cs="Times New Roman"/>
                <w:sz w:val="28"/>
              </w:rPr>
              <w:t>p:Title example s aperiam nam veritatis et, labore, hic facere nulla dicta ea.</w:t>
            </w:r>
          </w:p>
        </w:tc>
      </w:tr>
      <w:tr w:rsidR="00594236" w14:paraId="08DAD36C" w14:textId="77777777" w:rsidTr="002C03EF">
        <w:trPr>
          <w:trHeight w:val="964"/>
        </w:trPr>
        <w:tc>
          <w:tcPr>
            <w:tcW w:w="8533" w:type="dxa"/>
            <w:shd w:val="clear" w:color="auto" w:fill="AE6575"/>
            <w:vAlign w:val="center"/>
          </w:tcPr>
          <w:p w14:paraId="4BAB61FC" w14:textId="77777777" w:rsidR="00594236" w:rsidRPr="00671B52" w:rsidRDefault="00671B52" w:rsidP="002C03EF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671B52">
              <w:rPr>
                <w:rFonts w:ascii="Verdana" w:eastAsia="Times New Roman" w:hAnsi="Verdana" w:cs="Times New Roman"/>
                <w:sz w:val="28"/>
              </w:rPr>
              <w:t>Lorem ipsum dolor sit, amet consectetur adipisicing elit. Totam quo incidunt dolore aut magni molestias numquam harum consequuntur repudiandae, corpori</w:t>
            </w:r>
            <w:r w:rsidRPr="00671B52">
              <w:t xml:space="preserve"> </w:t>
            </w:r>
            <w:r w:rsidRPr="00671B52">
              <w:rPr>
                <w:rFonts w:ascii="Verdana" w:eastAsia="Times New Roman" w:hAnsi="Verdana" w:cs="Times New Roman"/>
                <w:sz w:val="28"/>
              </w:rPr>
              <w:t>p:Title example s aperiam nam veritatis et, labore, hic facere nulla dicta ea.</w:t>
            </w:r>
          </w:p>
        </w:tc>
      </w:tr>
    </w:tbl>
    <w:p w14:paraId="4DED85AA" w14:textId="77777777" w:rsidR="00F100DA" w:rsidRDefault="00F100DA">
      <w:pPr>
        <w:rPr>
          <w:rFonts w:ascii="Palatino Linotype" w:hAnsi="Palatino Linotype"/>
          <w:bCs/>
          <w:i/>
          <w:color w:val="31849B" w:themeColor="accent5" w:themeShade="BF"/>
          <w:sz w:val="32"/>
          <w:szCs w:val="27"/>
        </w:rPr>
      </w:pPr>
    </w:p>
    <w:p w14:paraId="2C2DA3C6" w14:textId="77777777" w:rsidR="00105A1B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5" w:name="_Toc42260812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Menu de Navegacion</w:t>
      </w:r>
      <w:bookmarkEnd w:id="15"/>
    </w:p>
    <w:p w14:paraId="6DF0B4AD" w14:textId="77777777" w:rsidR="00105A1B" w:rsidRDefault="00105A1B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118"/>
        <w:gridCol w:w="3118"/>
        <w:gridCol w:w="3113"/>
      </w:tblGrid>
      <w:tr w:rsidR="00105A1B" w14:paraId="41A3A676" w14:textId="77777777" w:rsidTr="00443A21">
        <w:trPr>
          <w:trHeight w:val="918"/>
        </w:trPr>
        <w:tc>
          <w:tcPr>
            <w:tcW w:w="3119" w:type="dxa"/>
            <w:shd w:val="clear" w:color="auto" w:fill="FFCCFF"/>
            <w:vAlign w:val="center"/>
          </w:tcPr>
          <w:p w14:paraId="46503135" w14:textId="77777777" w:rsidR="00105A1B" w:rsidRPr="0016278D" w:rsidRDefault="00671B52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 w:rsidRPr="004C608E">
              <w:rPr>
                <w:rFonts w:ascii="Palatino Linotype" w:hAnsi="Palatino Linotype"/>
                <w:b/>
                <w:color w:val="09FFCA"/>
                <w:sz w:val="32"/>
              </w:rPr>
              <w:lastRenderedPageBreak/>
              <w:t>Home</w:t>
            </w:r>
          </w:p>
        </w:tc>
        <w:tc>
          <w:tcPr>
            <w:tcW w:w="3118" w:type="dxa"/>
            <w:shd w:val="clear" w:color="auto" w:fill="F0F8FF"/>
            <w:vAlign w:val="center"/>
          </w:tcPr>
          <w:p w14:paraId="0D7C8883" w14:textId="77777777" w:rsidR="00105A1B" w:rsidRPr="00443A21" w:rsidRDefault="00671B52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 w:rsidRPr="00443A21">
              <w:rPr>
                <w:rFonts w:ascii="Palatino Linotype" w:hAnsi="Palatino Linotype"/>
                <w:b/>
                <w:color w:val="FE2B2B"/>
                <w:sz w:val="32"/>
              </w:rPr>
              <w:t>Home</w:t>
            </w:r>
          </w:p>
        </w:tc>
        <w:tc>
          <w:tcPr>
            <w:tcW w:w="3113" w:type="dxa"/>
            <w:shd w:val="clear" w:color="auto" w:fill="FFFFFF" w:themeFill="background1"/>
            <w:vAlign w:val="center"/>
          </w:tcPr>
          <w:p w14:paraId="7D8DBD49" w14:textId="77777777" w:rsidR="00105A1B" w:rsidRPr="0016278D" w:rsidRDefault="00671B52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 w:rsidRPr="00443A21">
              <w:rPr>
                <w:rFonts w:ascii="Palatino Linotype" w:hAnsi="Palatino Linotype"/>
                <w:b/>
                <w:sz w:val="32"/>
              </w:rPr>
              <w:t>Home</w:t>
            </w:r>
          </w:p>
        </w:tc>
      </w:tr>
      <w:tr w:rsidR="00105A1B" w14:paraId="1CB7E63A" w14:textId="77777777" w:rsidTr="00B824A3">
        <w:trPr>
          <w:trHeight w:val="918"/>
        </w:trPr>
        <w:tc>
          <w:tcPr>
            <w:tcW w:w="3119" w:type="dxa"/>
            <w:shd w:val="clear" w:color="auto" w:fill="FFFFFF" w:themeFill="background1"/>
            <w:vAlign w:val="center"/>
          </w:tcPr>
          <w:p w14:paraId="3E35C9F8" w14:textId="77777777" w:rsidR="00087334" w:rsidRPr="00C808E1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</w:pPr>
          </w:p>
          <w:p w14:paraId="3092056A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rm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l</w:t>
            </w:r>
            <w:r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  <w:t xml:space="preserve"> </w:t>
            </w:r>
          </w:p>
          <w:p w14:paraId="6CE67092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5F7992AA" w14:textId="77777777" w:rsidR="00105A1B" w:rsidRPr="004C608E" w:rsidRDefault="004C608E" w:rsidP="00C808E1">
            <w:pPr>
              <w:spacing w:line="360" w:lineRule="auto"/>
              <w:ind w:left="101"/>
              <w:rPr>
                <w:rFonts w:ascii="Cambria" w:eastAsia="Cambria" w:hAnsi="Cambria" w:cs="Cambria"/>
              </w:rPr>
            </w:pPr>
            <w:r w:rsidRPr="004C608E">
              <w:rPr>
                <w:rFonts w:ascii="Cambria" w:eastAsia="Cambria" w:hAnsi="Cambria" w:cs="Cambria"/>
              </w:rPr>
              <w:t>background-color: #ffccff;</w:t>
            </w:r>
          </w:p>
          <w:p w14:paraId="55FC66E3" w14:textId="77777777" w:rsidR="00105A1B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="00105A1B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="004C608E" w:rsidRPr="004C608E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#09ffca</w:t>
            </w:r>
            <w:r w:rsidR="008E7F52" w:rsidRPr="008E7F5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, </w:t>
            </w:r>
          </w:p>
          <w:p w14:paraId="4F03F838" w14:textId="77777777" w:rsidR="00087334" w:rsidRPr="00087334" w:rsidRDefault="00087334" w:rsidP="00B824A3">
            <w:pPr>
              <w:spacing w:line="360" w:lineRule="auto"/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66564971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k</w:t>
            </w:r>
            <w:r w:rsidR="00087334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  <w:r w:rsidR="00087334"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h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174C70BC" w14:textId="77777777" w:rsidR="004C608E" w:rsidRDefault="004C608E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6A8D995C" w14:textId="77777777" w:rsidR="00087334" w:rsidRPr="004C608E" w:rsidRDefault="004C608E" w:rsidP="004C608E">
            <w:pPr>
              <w:spacing w:line="360" w:lineRule="auto"/>
              <w:rPr>
                <w:rFonts w:ascii="Cambria" w:eastAsia="Cambria" w:hAnsi="Cambria" w:cs="Cambria"/>
              </w:rPr>
            </w:pPr>
            <w:r w:rsidRPr="004C608E">
              <w:rPr>
                <w:rFonts w:ascii="Cambria" w:eastAsia="Cambria" w:hAnsi="Cambria" w:cs="Cambria"/>
                <w:sz w:val="28"/>
                <w:szCs w:val="28"/>
              </w:rPr>
              <w:t xml:space="preserve">   </w:t>
            </w:r>
            <w:r w:rsidRPr="004C608E">
              <w:rPr>
                <w:rFonts w:ascii="Cambria" w:eastAsia="Cambria" w:hAnsi="Cambria" w:cs="Cambria"/>
              </w:rPr>
              <w:t>background-color: #f0f8ff;</w:t>
            </w:r>
          </w:p>
          <w:p w14:paraId="5541600C" w14:textId="77777777" w:rsidR="00105A1B" w:rsidRPr="00105A1B" w:rsidRDefault="00087334" w:rsidP="00C808E1">
            <w:pPr>
              <w:spacing w:line="360" w:lineRule="auto"/>
              <w:rPr>
                <w:rFonts w:ascii="Palatino Linotype" w:eastAsia="Times New Roman" w:hAnsi="Palatino Linotype" w:cs="Times New Roman"/>
                <w:b/>
                <w:color w:val="335980"/>
                <w:sz w:val="32"/>
                <w:szCs w:val="32"/>
                <w:u w:val="single"/>
              </w:rPr>
            </w:pPr>
            <w:r w:rsidRPr="004C608E">
              <w:rPr>
                <w:rFonts w:ascii="Cambria" w:eastAsia="Cambria" w:hAnsi="Cambria" w:cs="Cambria"/>
              </w:rPr>
              <w:t xml:space="preserve">  color font      :</w:t>
            </w:r>
            <w:r w:rsidRPr="004C608E">
              <w:rPr>
                <w:rFonts w:ascii="Cambria" w:eastAsia="Cambria" w:hAnsi="Cambria" w:cs="Cambria"/>
                <w:i/>
                <w:spacing w:val="1"/>
              </w:rPr>
              <w:t xml:space="preserve"> </w:t>
            </w:r>
            <w:r w:rsidR="004C608E" w:rsidRPr="004C608E">
              <w:rPr>
                <w:rFonts w:ascii="Cambria" w:eastAsia="Cambria" w:hAnsi="Cambria" w:cs="Cambria"/>
              </w:rPr>
              <w:t>#fe2b2b</w:t>
            </w:r>
            <w:r w:rsidR="004C608E" w:rsidRPr="008E7F5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</w:p>
        </w:tc>
        <w:tc>
          <w:tcPr>
            <w:tcW w:w="3113" w:type="dxa"/>
            <w:shd w:val="clear" w:color="auto" w:fill="FFFFFF" w:themeFill="background1"/>
            <w:vAlign w:val="center"/>
          </w:tcPr>
          <w:p w14:paraId="480E8F57" w14:textId="77777777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visit</w:t>
            </w:r>
          </w:p>
          <w:p w14:paraId="719DD46B" w14:textId="77777777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4EEB0894" w14:textId="77777777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29B4EB69" w14:textId="77777777" w:rsidR="00105A1B" w:rsidRPr="00087334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="008E7F52" w:rsidRPr="008E7F5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#</w:t>
            </w:r>
            <w:r w:rsidR="00443A21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000000</w:t>
            </w:r>
            <w:r w:rsidR="008E7F52" w:rsidRPr="008E7F5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</w:p>
        </w:tc>
      </w:tr>
    </w:tbl>
    <w:p w14:paraId="5607F2B2" w14:textId="77777777" w:rsidR="005F6F09" w:rsidRDefault="005F6F09" w:rsidP="002F154B">
      <w:pPr>
        <w:jc w:val="both"/>
        <w:rPr>
          <w:rFonts w:ascii="Trebuchet MS" w:hAnsi="Trebuchet MS"/>
          <w:sz w:val="20"/>
          <w:szCs w:val="20"/>
        </w:rPr>
      </w:pPr>
    </w:p>
    <w:p w14:paraId="09F67647" w14:textId="77777777" w:rsidR="00E9375B" w:rsidRDefault="00E9375B" w:rsidP="00565644">
      <w:pPr>
        <w:rPr>
          <w:rFonts w:eastAsia="Cambria"/>
          <w:color w:val="31849B" w:themeColor="accent5" w:themeShade="BF"/>
          <w:spacing w:val="1"/>
        </w:rPr>
      </w:pPr>
      <w:bookmarkStart w:id="16" w:name="_Toc42260813"/>
      <w:r w:rsidRPr="00B824A3">
        <w:rPr>
          <w:rFonts w:eastAsia="Cambria"/>
          <w:color w:val="31849B" w:themeColor="accent5" w:themeShade="BF"/>
          <w:spacing w:val="1"/>
        </w:rPr>
        <w:t>Wireframe Sketches</w:t>
      </w:r>
      <w:bookmarkEnd w:id="16"/>
    </w:p>
    <w:p w14:paraId="4F242C94" w14:textId="77777777" w:rsidR="00B361F1" w:rsidRDefault="00A338BC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7" w:name="_Toc42260814"/>
      <w:r>
        <w:rPr>
          <w:color w:val="31849B" w:themeColor="accent5" w:themeShade="BF"/>
          <w:sz w:val="32"/>
        </w:rPr>
        <w:t>Vista Grande</w:t>
      </w:r>
      <w:bookmarkEnd w:id="17"/>
    </w:p>
    <w:p w14:paraId="39CEF8BE" w14:textId="325C80B7" w:rsidR="00B361F1" w:rsidRDefault="007C4A3B" w:rsidP="00C50296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41FE6396" wp14:editId="371B6E20">
            <wp:extent cx="5885815" cy="4279900"/>
            <wp:effectExtent l="0" t="0" r="63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55BB" w14:textId="77777777" w:rsidR="00C50296" w:rsidRDefault="00C50296" w:rsidP="00C50296">
      <w:pPr>
        <w:rPr>
          <w:color w:val="31849B" w:themeColor="accent5" w:themeShade="BF"/>
          <w:sz w:val="32"/>
        </w:rPr>
      </w:pPr>
    </w:p>
    <w:p w14:paraId="50CAD66D" w14:textId="77777777" w:rsidR="00B361F1" w:rsidRDefault="00A338BC" w:rsidP="00C50296">
      <w:pPr>
        <w:rPr>
          <w:color w:val="31849B" w:themeColor="accent5" w:themeShade="BF"/>
          <w:sz w:val="32"/>
        </w:rPr>
      </w:pPr>
      <w:bookmarkStart w:id="18" w:name="_Toc42260815"/>
      <w:r>
        <w:rPr>
          <w:color w:val="31849B" w:themeColor="accent5" w:themeShade="BF"/>
          <w:sz w:val="32"/>
        </w:rPr>
        <w:t xml:space="preserve">Vista </w:t>
      </w:r>
      <w:r w:rsidR="00B361F1">
        <w:rPr>
          <w:color w:val="31849B" w:themeColor="accent5" w:themeShade="BF"/>
          <w:sz w:val="32"/>
        </w:rPr>
        <w:t>Medi</w:t>
      </w:r>
      <w:r>
        <w:rPr>
          <w:color w:val="31849B" w:themeColor="accent5" w:themeShade="BF"/>
          <w:sz w:val="32"/>
        </w:rPr>
        <w:t>ana</w:t>
      </w:r>
      <w:bookmarkEnd w:id="18"/>
    </w:p>
    <w:p w14:paraId="1090F83B" w14:textId="067DC010" w:rsidR="00C50296" w:rsidRDefault="007C4A3B" w:rsidP="00A338BC">
      <w:r>
        <w:rPr>
          <w:noProof/>
        </w:rPr>
        <w:lastRenderedPageBreak/>
        <w:drawing>
          <wp:inline distT="0" distB="0" distL="0" distR="0" wp14:anchorId="148FC51F" wp14:editId="39477C71">
            <wp:extent cx="5547995" cy="53098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53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FA0BD" w14:textId="77777777" w:rsidR="00850242" w:rsidRDefault="00A338BC" w:rsidP="00C50296">
      <w:pPr>
        <w:pStyle w:val="Ttulo2"/>
        <w:rPr>
          <w:color w:val="31849B" w:themeColor="accent5" w:themeShade="BF"/>
          <w:sz w:val="32"/>
        </w:rPr>
      </w:pPr>
      <w:bookmarkStart w:id="19" w:name="_Toc42260816"/>
      <w:r>
        <w:rPr>
          <w:color w:val="31849B" w:themeColor="accent5" w:themeShade="BF"/>
          <w:sz w:val="32"/>
        </w:rPr>
        <w:t>Vista pequeña</w:t>
      </w:r>
      <w:bookmarkEnd w:id="19"/>
    </w:p>
    <w:p w14:paraId="35163A11" w14:textId="34129BD7" w:rsidR="00C50296" w:rsidRDefault="007C4A3B" w:rsidP="00C50296">
      <w:pPr>
        <w:pStyle w:val="Ttulo2"/>
        <w:jc w:val="center"/>
        <w:rPr>
          <w:rFonts w:eastAsia="Cambria"/>
          <w:color w:val="31849B" w:themeColor="accent5" w:themeShade="BF"/>
          <w:spacing w:val="1"/>
        </w:rPr>
      </w:pPr>
      <w:r>
        <w:rPr>
          <w:rFonts w:eastAsia="Cambria"/>
          <w:noProof/>
          <w:color w:val="31849B" w:themeColor="accent5" w:themeShade="BF"/>
          <w:spacing w:val="1"/>
        </w:rPr>
        <w:lastRenderedPageBreak/>
        <w:drawing>
          <wp:inline distT="0" distB="0" distL="0" distR="0" wp14:anchorId="498CF842" wp14:editId="59307C04">
            <wp:extent cx="5463540" cy="5993765"/>
            <wp:effectExtent l="0" t="0" r="381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599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7BFD" w14:textId="77777777" w:rsidR="00164C15" w:rsidRDefault="00164C15" w:rsidP="00164C15">
      <w:pPr>
        <w:pStyle w:val="Ttulo2"/>
        <w:rPr>
          <w:rFonts w:eastAsia="Cambria"/>
          <w:color w:val="31849B" w:themeColor="accent5" w:themeShade="BF"/>
          <w:spacing w:val="1"/>
        </w:rPr>
      </w:pPr>
      <w:r>
        <w:rPr>
          <w:rFonts w:eastAsia="Cambria"/>
          <w:color w:val="31849B" w:themeColor="accent5" w:themeShade="BF"/>
          <w:spacing w:val="1"/>
        </w:rPr>
        <w:t>url del sitio:</w:t>
      </w:r>
    </w:p>
    <w:p w14:paraId="16A75C46" w14:textId="77777777" w:rsidR="00164C15" w:rsidRPr="00C50296" w:rsidRDefault="003257B0" w:rsidP="00164C15">
      <w:pPr>
        <w:pStyle w:val="Ttulo2"/>
        <w:rPr>
          <w:rFonts w:eastAsia="Cambria"/>
          <w:color w:val="31849B" w:themeColor="accent5" w:themeShade="BF"/>
          <w:spacing w:val="1"/>
        </w:rPr>
      </w:pPr>
      <w:hyperlink r:id="rId18" w:history="1">
        <w:r w:rsidR="00164C15" w:rsidRPr="007056DF">
          <w:rPr>
            <w:rStyle w:val="Hipervnculo"/>
            <w:rFonts w:eastAsia="Cambria"/>
            <w:spacing w:val="1"/>
          </w:rPr>
          <w:t>https://jimenezale.github.io/webdesign2/proyecto.html</w:t>
        </w:r>
      </w:hyperlink>
      <w:r w:rsidR="00164C15">
        <w:rPr>
          <w:rFonts w:eastAsia="Cambria"/>
          <w:color w:val="31849B" w:themeColor="accent5" w:themeShade="BF"/>
          <w:spacing w:val="1"/>
        </w:rPr>
        <w:t xml:space="preserve"> </w:t>
      </w:r>
    </w:p>
    <w:sectPr w:rsidR="00164C15" w:rsidRPr="00C50296" w:rsidSect="00B06F8D">
      <w:footerReference w:type="default" r:id="rId19"/>
      <w:pgSz w:w="12240" w:h="15840"/>
      <w:pgMar w:top="1440" w:right="1327" w:bottom="1440" w:left="155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DB72E" w14:textId="77777777" w:rsidR="003257B0" w:rsidRDefault="003257B0" w:rsidP="002F154B">
      <w:r>
        <w:separator/>
      </w:r>
    </w:p>
  </w:endnote>
  <w:endnote w:type="continuationSeparator" w:id="0">
    <w:p w14:paraId="52B23F3B" w14:textId="77777777" w:rsidR="003257B0" w:rsidRDefault="003257B0" w:rsidP="002F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702008"/>
      <w:docPartObj>
        <w:docPartGallery w:val="Page Numbers (Bottom of Page)"/>
        <w:docPartUnique/>
      </w:docPartObj>
    </w:sdtPr>
    <w:sdtEndPr/>
    <w:sdtContent>
      <w:p w14:paraId="7B2E8D34" w14:textId="77777777" w:rsidR="00DF47FC" w:rsidRDefault="00DF47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52F" w:rsidRPr="0035552F">
          <w:rPr>
            <w:noProof/>
            <w:lang w:val="es-ES"/>
          </w:rPr>
          <w:t>1</w:t>
        </w:r>
        <w:r>
          <w:fldChar w:fldCharType="end"/>
        </w:r>
      </w:p>
    </w:sdtContent>
  </w:sdt>
  <w:p w14:paraId="43EBEC1E" w14:textId="77777777" w:rsidR="00DF47FC" w:rsidRDefault="00DF47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C8C81" w14:textId="77777777" w:rsidR="003257B0" w:rsidRDefault="003257B0" w:rsidP="002F154B">
      <w:r>
        <w:separator/>
      </w:r>
    </w:p>
  </w:footnote>
  <w:footnote w:type="continuationSeparator" w:id="0">
    <w:p w14:paraId="45D59366" w14:textId="77777777" w:rsidR="003257B0" w:rsidRDefault="003257B0" w:rsidP="002F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63B8"/>
    <w:multiLevelType w:val="hybridMultilevel"/>
    <w:tmpl w:val="93803EAC"/>
    <w:lvl w:ilvl="0" w:tplc="CFF2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4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82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A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E5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A1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E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83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9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7801"/>
    <w:multiLevelType w:val="hybridMultilevel"/>
    <w:tmpl w:val="33140E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662773">
    <w:abstractNumId w:val="0"/>
  </w:num>
  <w:num w:numId="2" w16cid:durableId="699017428">
    <w:abstractNumId w:val="5"/>
  </w:num>
  <w:num w:numId="3" w16cid:durableId="1532690635">
    <w:abstractNumId w:val="4"/>
  </w:num>
  <w:num w:numId="4" w16cid:durableId="1105733926">
    <w:abstractNumId w:val="2"/>
  </w:num>
  <w:num w:numId="5" w16cid:durableId="1428502909">
    <w:abstractNumId w:val="3"/>
  </w:num>
  <w:num w:numId="6" w16cid:durableId="54668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A3B"/>
    <w:rsid w:val="00003A37"/>
    <w:rsid w:val="000041C2"/>
    <w:rsid w:val="0000438F"/>
    <w:rsid w:val="00006E6C"/>
    <w:rsid w:val="00026FDD"/>
    <w:rsid w:val="00063ED0"/>
    <w:rsid w:val="00065EBA"/>
    <w:rsid w:val="00075020"/>
    <w:rsid w:val="000838D7"/>
    <w:rsid w:val="00087334"/>
    <w:rsid w:val="000A6AB7"/>
    <w:rsid w:val="000C27DD"/>
    <w:rsid w:val="000C3C2B"/>
    <w:rsid w:val="000C565D"/>
    <w:rsid w:val="000D73EC"/>
    <w:rsid w:val="000E4962"/>
    <w:rsid w:val="000E6BCE"/>
    <w:rsid w:val="000F3DBE"/>
    <w:rsid w:val="000F4CF9"/>
    <w:rsid w:val="000F79CF"/>
    <w:rsid w:val="00105A1B"/>
    <w:rsid w:val="00113327"/>
    <w:rsid w:val="001212F6"/>
    <w:rsid w:val="001324ED"/>
    <w:rsid w:val="00133E3F"/>
    <w:rsid w:val="0013607B"/>
    <w:rsid w:val="001450C8"/>
    <w:rsid w:val="0016278D"/>
    <w:rsid w:val="00164C15"/>
    <w:rsid w:val="00185E3E"/>
    <w:rsid w:val="0019660A"/>
    <w:rsid w:val="001A717F"/>
    <w:rsid w:val="001B1BB4"/>
    <w:rsid w:val="001B31B9"/>
    <w:rsid w:val="001D74D2"/>
    <w:rsid w:val="001E726A"/>
    <w:rsid w:val="00215D06"/>
    <w:rsid w:val="00227A4A"/>
    <w:rsid w:val="00232D44"/>
    <w:rsid w:val="002331CA"/>
    <w:rsid w:val="00245FE1"/>
    <w:rsid w:val="00253652"/>
    <w:rsid w:val="00274242"/>
    <w:rsid w:val="00284163"/>
    <w:rsid w:val="002B060C"/>
    <w:rsid w:val="002B1186"/>
    <w:rsid w:val="002F154B"/>
    <w:rsid w:val="003257B0"/>
    <w:rsid w:val="00343D16"/>
    <w:rsid w:val="003470FE"/>
    <w:rsid w:val="0035552F"/>
    <w:rsid w:val="00355AEB"/>
    <w:rsid w:val="0039691E"/>
    <w:rsid w:val="003B01E0"/>
    <w:rsid w:val="003B5871"/>
    <w:rsid w:val="003E48AF"/>
    <w:rsid w:val="003E5B1E"/>
    <w:rsid w:val="003E60BB"/>
    <w:rsid w:val="0043001B"/>
    <w:rsid w:val="00431725"/>
    <w:rsid w:val="00443A21"/>
    <w:rsid w:val="0045031C"/>
    <w:rsid w:val="00451E34"/>
    <w:rsid w:val="00462CF5"/>
    <w:rsid w:val="00485DDD"/>
    <w:rsid w:val="004B3BA0"/>
    <w:rsid w:val="004C608E"/>
    <w:rsid w:val="004D20C9"/>
    <w:rsid w:val="004D274A"/>
    <w:rsid w:val="004E3ABB"/>
    <w:rsid w:val="004F24C5"/>
    <w:rsid w:val="00511A31"/>
    <w:rsid w:val="00537AF1"/>
    <w:rsid w:val="0056521D"/>
    <w:rsid w:val="00565644"/>
    <w:rsid w:val="00581E0B"/>
    <w:rsid w:val="00594236"/>
    <w:rsid w:val="005A78D4"/>
    <w:rsid w:val="005B4941"/>
    <w:rsid w:val="005E52A8"/>
    <w:rsid w:val="005F69E2"/>
    <w:rsid w:val="005F6F09"/>
    <w:rsid w:val="006405CD"/>
    <w:rsid w:val="0064294F"/>
    <w:rsid w:val="00656CAE"/>
    <w:rsid w:val="00660C5C"/>
    <w:rsid w:val="00665ABA"/>
    <w:rsid w:val="00671372"/>
    <w:rsid w:val="00671B52"/>
    <w:rsid w:val="00676233"/>
    <w:rsid w:val="00681E2A"/>
    <w:rsid w:val="006B3FEC"/>
    <w:rsid w:val="006B6673"/>
    <w:rsid w:val="006B6A47"/>
    <w:rsid w:val="006C053C"/>
    <w:rsid w:val="006F2419"/>
    <w:rsid w:val="00702E81"/>
    <w:rsid w:val="0071657E"/>
    <w:rsid w:val="007216CD"/>
    <w:rsid w:val="007A5852"/>
    <w:rsid w:val="007B0EDD"/>
    <w:rsid w:val="007B57DE"/>
    <w:rsid w:val="007C4A3B"/>
    <w:rsid w:val="007E5358"/>
    <w:rsid w:val="007F688E"/>
    <w:rsid w:val="008038DB"/>
    <w:rsid w:val="00846979"/>
    <w:rsid w:val="00850242"/>
    <w:rsid w:val="0088633C"/>
    <w:rsid w:val="00886639"/>
    <w:rsid w:val="00894256"/>
    <w:rsid w:val="008B15EF"/>
    <w:rsid w:val="008B2703"/>
    <w:rsid w:val="008B2CF7"/>
    <w:rsid w:val="008B65EA"/>
    <w:rsid w:val="008C249D"/>
    <w:rsid w:val="008E7F52"/>
    <w:rsid w:val="008F2E63"/>
    <w:rsid w:val="00921097"/>
    <w:rsid w:val="00925248"/>
    <w:rsid w:val="00961519"/>
    <w:rsid w:val="00961E67"/>
    <w:rsid w:val="00995F7A"/>
    <w:rsid w:val="00995FBD"/>
    <w:rsid w:val="00997C47"/>
    <w:rsid w:val="009A62E8"/>
    <w:rsid w:val="009A7F5D"/>
    <w:rsid w:val="009B00B1"/>
    <w:rsid w:val="009B1B77"/>
    <w:rsid w:val="009B260A"/>
    <w:rsid w:val="009C6611"/>
    <w:rsid w:val="009C7AAD"/>
    <w:rsid w:val="009D7858"/>
    <w:rsid w:val="009E650A"/>
    <w:rsid w:val="00A032A6"/>
    <w:rsid w:val="00A338BC"/>
    <w:rsid w:val="00A41AAA"/>
    <w:rsid w:val="00A4663D"/>
    <w:rsid w:val="00A62E79"/>
    <w:rsid w:val="00A64DB5"/>
    <w:rsid w:val="00A67D2D"/>
    <w:rsid w:val="00A71440"/>
    <w:rsid w:val="00A7744A"/>
    <w:rsid w:val="00A80875"/>
    <w:rsid w:val="00AA09D4"/>
    <w:rsid w:val="00AA31D7"/>
    <w:rsid w:val="00AA47B5"/>
    <w:rsid w:val="00AB1EC8"/>
    <w:rsid w:val="00AC2181"/>
    <w:rsid w:val="00AC68A8"/>
    <w:rsid w:val="00AD59B0"/>
    <w:rsid w:val="00AE261A"/>
    <w:rsid w:val="00AF3DBD"/>
    <w:rsid w:val="00B06F8D"/>
    <w:rsid w:val="00B233A3"/>
    <w:rsid w:val="00B23407"/>
    <w:rsid w:val="00B30F0C"/>
    <w:rsid w:val="00B3346E"/>
    <w:rsid w:val="00B361F1"/>
    <w:rsid w:val="00B510E2"/>
    <w:rsid w:val="00B65A93"/>
    <w:rsid w:val="00B7256F"/>
    <w:rsid w:val="00B824A3"/>
    <w:rsid w:val="00B91C15"/>
    <w:rsid w:val="00BA5F74"/>
    <w:rsid w:val="00BC03AC"/>
    <w:rsid w:val="00BE47B2"/>
    <w:rsid w:val="00BE5A2E"/>
    <w:rsid w:val="00C35D14"/>
    <w:rsid w:val="00C44019"/>
    <w:rsid w:val="00C50296"/>
    <w:rsid w:val="00C50973"/>
    <w:rsid w:val="00C574D3"/>
    <w:rsid w:val="00C61580"/>
    <w:rsid w:val="00C7189A"/>
    <w:rsid w:val="00C72019"/>
    <w:rsid w:val="00C738BF"/>
    <w:rsid w:val="00C76EA6"/>
    <w:rsid w:val="00C808E1"/>
    <w:rsid w:val="00C877CD"/>
    <w:rsid w:val="00C904BD"/>
    <w:rsid w:val="00C9251E"/>
    <w:rsid w:val="00C94CA5"/>
    <w:rsid w:val="00CA45CF"/>
    <w:rsid w:val="00CC0828"/>
    <w:rsid w:val="00CC1527"/>
    <w:rsid w:val="00CC1AE9"/>
    <w:rsid w:val="00CC4E29"/>
    <w:rsid w:val="00CC7C68"/>
    <w:rsid w:val="00CE2F01"/>
    <w:rsid w:val="00CE3179"/>
    <w:rsid w:val="00D275CA"/>
    <w:rsid w:val="00D40DD7"/>
    <w:rsid w:val="00D778DC"/>
    <w:rsid w:val="00D85FC8"/>
    <w:rsid w:val="00D87C78"/>
    <w:rsid w:val="00D93DA3"/>
    <w:rsid w:val="00DA368F"/>
    <w:rsid w:val="00DC075A"/>
    <w:rsid w:val="00DD4C47"/>
    <w:rsid w:val="00DE327A"/>
    <w:rsid w:val="00DF47FC"/>
    <w:rsid w:val="00E24D6A"/>
    <w:rsid w:val="00E303AD"/>
    <w:rsid w:val="00E30C6F"/>
    <w:rsid w:val="00E32CC7"/>
    <w:rsid w:val="00E34A14"/>
    <w:rsid w:val="00E36752"/>
    <w:rsid w:val="00E40CED"/>
    <w:rsid w:val="00E432B2"/>
    <w:rsid w:val="00E4717C"/>
    <w:rsid w:val="00E502AF"/>
    <w:rsid w:val="00E53A7C"/>
    <w:rsid w:val="00E728AD"/>
    <w:rsid w:val="00E8660A"/>
    <w:rsid w:val="00E9375B"/>
    <w:rsid w:val="00EA1D61"/>
    <w:rsid w:val="00EA1F37"/>
    <w:rsid w:val="00EC6CC3"/>
    <w:rsid w:val="00EF6AB1"/>
    <w:rsid w:val="00F01E13"/>
    <w:rsid w:val="00F100DA"/>
    <w:rsid w:val="00F13FC1"/>
    <w:rsid w:val="00F2245F"/>
    <w:rsid w:val="00F37F02"/>
    <w:rsid w:val="00F43EE4"/>
    <w:rsid w:val="00F55A8E"/>
    <w:rsid w:val="00F560B1"/>
    <w:rsid w:val="00F72E30"/>
    <w:rsid w:val="00F7543D"/>
    <w:rsid w:val="00F84228"/>
    <w:rsid w:val="00F91AEC"/>
    <w:rsid w:val="00FA3D4F"/>
    <w:rsid w:val="00FA5F7C"/>
    <w:rsid w:val="00FC75A6"/>
    <w:rsid w:val="00FE7D64"/>
    <w:rsid w:val="00FF1995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86C026"/>
  <w15:docId w15:val="{9AED45F8-8A5D-4D06-8282-B8C83533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242"/>
  </w:style>
  <w:style w:type="paragraph" w:styleId="Ttulo1">
    <w:name w:val="heading 1"/>
    <w:basedOn w:val="Normal"/>
    <w:link w:val="Ttulo1Car"/>
    <w:uiPriority w:val="9"/>
    <w:qFormat/>
    <w:rsid w:val="00A80875"/>
    <w:pPr>
      <w:spacing w:before="4"/>
      <w:outlineLvl w:val="0"/>
    </w:pPr>
    <w:rPr>
      <w:rFonts w:ascii="Cambria" w:eastAsia="Cambria" w:hAnsi="Cambria" w:cs="Cambria"/>
      <w:b/>
      <w:i/>
      <w:color w:val="808080"/>
      <w:sz w:val="44"/>
      <w:szCs w:val="40"/>
    </w:rPr>
  </w:style>
  <w:style w:type="paragraph" w:styleId="Ttulo2">
    <w:name w:val="heading 2"/>
    <w:basedOn w:val="Normal"/>
    <w:link w:val="Ttulo2Car"/>
    <w:uiPriority w:val="9"/>
    <w:qFormat/>
    <w:rsid w:val="00A80875"/>
    <w:pPr>
      <w:spacing w:before="100" w:beforeAutospacing="1" w:after="100" w:afterAutospacing="1"/>
      <w:outlineLvl w:val="1"/>
    </w:pPr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paragraph" w:styleId="Ttulo3">
    <w:name w:val="heading 3"/>
    <w:basedOn w:val="Normal"/>
    <w:link w:val="Ttulo3C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75"/>
    <w:rPr>
      <w:rFonts w:ascii="Cambria" w:eastAsia="Cambria" w:hAnsi="Cambria" w:cs="Cambria"/>
      <w:b/>
      <w:i/>
      <w:color w:val="80808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0875"/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62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5FBD"/>
    <w:rPr>
      <w:rFonts w:ascii="Lucida Grande" w:hAnsi="Lucida Grande"/>
    </w:rPr>
  </w:style>
  <w:style w:type="paragraph" w:styleId="Sinespaciado">
    <w:name w:val="No Spacing"/>
    <w:link w:val="SinespaciadoCar"/>
    <w:uiPriority w:val="1"/>
    <w:qFormat/>
    <w:rsid w:val="00AA09D4"/>
    <w:rPr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9D4"/>
    <w:rPr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665AB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54B"/>
  </w:style>
  <w:style w:type="paragraph" w:styleId="Piedepgina">
    <w:name w:val="footer"/>
    <w:basedOn w:val="Normal"/>
    <w:link w:val="Piedepgina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54B"/>
  </w:style>
  <w:style w:type="character" w:customStyle="1" w:styleId="tlid-translation">
    <w:name w:val="tlid-translation"/>
    <w:basedOn w:val="Fuentedeprrafopredeter"/>
    <w:rsid w:val="00F84228"/>
  </w:style>
  <w:style w:type="paragraph" w:styleId="Prrafodelista">
    <w:name w:val="List Paragraph"/>
    <w:basedOn w:val="Normal"/>
    <w:uiPriority w:val="34"/>
    <w:qFormat/>
    <w:rsid w:val="00F842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5097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6278D"/>
    <w:pPr>
      <w:tabs>
        <w:tab w:val="right" w:leader="dot" w:pos="934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8BC"/>
    <w:pPr>
      <w:tabs>
        <w:tab w:val="right" w:leader="dot" w:pos="9345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0973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164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21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52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hyperlink" Target="https://jimenezale.github.io/webdesign2/proyecto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Data" Target="diagrams/data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aa1\repositorios%20dise&#241;o%20web2\webdesign2\webdesign2\Plan%20de%20sitio,%20avance%20de%20proyecto%20de%20jquery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07E90-36A4-4C5E-B631-A6E05432B6AF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BO"/>
        </a:p>
      </dgm:t>
    </dgm:pt>
    <dgm:pt modelId="{AD4830B4-A649-4E77-8110-16F996B740AD}">
      <dgm:prSet phldrT="[Texto]" custT="1"/>
      <dgm:spPr/>
      <dgm:t>
        <a:bodyPr/>
        <a:lstStyle/>
        <a:p>
          <a:r>
            <a:rPr lang="es-BO" sz="26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Inicio</a:t>
          </a:r>
        </a:p>
      </dgm:t>
    </dgm:pt>
    <dgm:pt modelId="{460644F2-7401-4136-AE26-C445CEDFF291}" type="parTrans" cxnId="{66BA1BE6-DD91-4153-8239-C055186C5336}">
      <dgm:prSet/>
      <dgm:spPr/>
      <dgm:t>
        <a:bodyPr/>
        <a:lstStyle/>
        <a:p>
          <a:endParaRPr lang="es-BO"/>
        </a:p>
      </dgm:t>
    </dgm:pt>
    <dgm:pt modelId="{00F34BC7-F289-4166-94B4-97A36C1FC693}" type="sibTrans" cxnId="{66BA1BE6-DD91-4153-8239-C055186C5336}">
      <dgm:prSet/>
      <dgm:spPr/>
      <dgm:t>
        <a:bodyPr/>
        <a:lstStyle/>
        <a:p>
          <a:endParaRPr lang="es-BO"/>
        </a:p>
      </dgm:t>
    </dgm:pt>
    <dgm:pt modelId="{49A7004B-3B92-4C0B-BFBA-0E6682A8D8A9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Cocina</a:t>
          </a:r>
        </a:p>
      </dgm:t>
    </dgm:pt>
    <dgm:pt modelId="{88C1A86A-FEFD-4A9F-9285-996DFE778EE5}" type="parTrans" cxnId="{E0DDB831-04E9-4C94-8D94-1DBAA236E137}">
      <dgm:prSet/>
      <dgm:spPr/>
      <dgm:t>
        <a:bodyPr/>
        <a:lstStyle/>
        <a:p>
          <a:endParaRPr lang="es-MX"/>
        </a:p>
      </dgm:t>
    </dgm:pt>
    <dgm:pt modelId="{5B369FE3-BCBC-4485-8862-15870DBA3B7A}" type="sibTrans" cxnId="{E0DDB831-04E9-4C94-8D94-1DBAA236E137}">
      <dgm:prSet/>
      <dgm:spPr/>
      <dgm:t>
        <a:bodyPr/>
        <a:lstStyle/>
        <a:p>
          <a:endParaRPr lang="es-MX"/>
        </a:p>
      </dgm:t>
    </dgm:pt>
    <dgm:pt modelId="{CFFCCB70-417D-40AA-9039-EA7F1210EB43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Reposteria</a:t>
          </a:r>
        </a:p>
      </dgm:t>
    </dgm:pt>
    <dgm:pt modelId="{53218044-6E90-4927-A4CC-BFFD88468007}" type="parTrans" cxnId="{4FB15996-E06A-463C-8159-F73473632239}">
      <dgm:prSet/>
      <dgm:spPr/>
      <dgm:t>
        <a:bodyPr/>
        <a:lstStyle/>
        <a:p>
          <a:endParaRPr lang="es-BO"/>
        </a:p>
      </dgm:t>
    </dgm:pt>
    <dgm:pt modelId="{73A835B8-F3A8-4365-B550-20DB95F1545B}" type="sibTrans" cxnId="{4FB15996-E06A-463C-8159-F73473632239}">
      <dgm:prSet/>
      <dgm:spPr/>
      <dgm:t>
        <a:bodyPr/>
        <a:lstStyle/>
        <a:p>
          <a:endParaRPr lang="es-BO"/>
        </a:p>
      </dgm:t>
    </dgm:pt>
    <dgm:pt modelId="{A0915B53-21BC-48BF-8EF1-606CBF466F16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Bebidas</a:t>
          </a:r>
        </a:p>
      </dgm:t>
    </dgm:pt>
    <dgm:pt modelId="{3E01F176-DAF7-4588-BF6A-3DE14272DA69}" type="parTrans" cxnId="{14B544F3-4AB5-43B6-AFBB-00B1531B2BD7}">
      <dgm:prSet/>
      <dgm:spPr/>
      <dgm:t>
        <a:bodyPr/>
        <a:lstStyle/>
        <a:p>
          <a:endParaRPr lang="es-BO"/>
        </a:p>
      </dgm:t>
    </dgm:pt>
    <dgm:pt modelId="{767DB3E4-738B-4432-9445-B0074513E58D}" type="sibTrans" cxnId="{14B544F3-4AB5-43B6-AFBB-00B1531B2BD7}">
      <dgm:prSet/>
      <dgm:spPr/>
      <dgm:t>
        <a:bodyPr/>
        <a:lstStyle/>
        <a:p>
          <a:endParaRPr lang="es-BO"/>
        </a:p>
      </dgm:t>
    </dgm:pt>
    <dgm:pt modelId="{7F9EB245-EFC4-4188-9016-1C6097B0E66F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</a:p>
      </dgm:t>
    </dgm:pt>
    <dgm:pt modelId="{5980A02B-DDE9-4188-AE80-F68E8CBA0C8A}" type="parTrans" cxnId="{BDD6BB8B-EE7D-4465-9D8B-02BA1B841BF9}">
      <dgm:prSet/>
      <dgm:spPr/>
      <dgm:t>
        <a:bodyPr/>
        <a:lstStyle/>
        <a:p>
          <a:endParaRPr lang="es-BO"/>
        </a:p>
      </dgm:t>
    </dgm:pt>
    <dgm:pt modelId="{281153DB-9556-402E-97C3-CA2A20A7656F}" type="sibTrans" cxnId="{BDD6BB8B-EE7D-4465-9D8B-02BA1B841BF9}">
      <dgm:prSet/>
      <dgm:spPr/>
      <dgm:t>
        <a:bodyPr/>
        <a:lstStyle/>
        <a:p>
          <a:endParaRPr lang="es-BO"/>
        </a:p>
      </dgm:t>
    </dgm:pt>
    <dgm:pt modelId="{130B8FAD-66F9-4267-87B7-C770C7DDD08E}" type="pres">
      <dgm:prSet presAssocID="{5E807E90-36A4-4C5E-B631-A6E05432B6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813A99D-53AE-4ACB-83D2-1FA789D54AAC}" type="pres">
      <dgm:prSet presAssocID="{AD4830B4-A649-4E77-8110-16F996B740AD}" presName="hierRoot1" presStyleCnt="0">
        <dgm:presLayoutVars>
          <dgm:hierBranch val="init"/>
        </dgm:presLayoutVars>
      </dgm:prSet>
      <dgm:spPr/>
    </dgm:pt>
    <dgm:pt modelId="{7D304F31-D496-40EC-A12F-7FEA02BF069A}" type="pres">
      <dgm:prSet presAssocID="{AD4830B4-A649-4E77-8110-16F996B740AD}" presName="rootComposite1" presStyleCnt="0"/>
      <dgm:spPr/>
    </dgm:pt>
    <dgm:pt modelId="{751ABD74-EAE2-493B-8B0F-A9027E9484CF}" type="pres">
      <dgm:prSet presAssocID="{AD4830B4-A649-4E77-8110-16F996B740AD}" presName="rootText1" presStyleLbl="node0" presStyleIdx="0" presStyleCnt="1">
        <dgm:presLayoutVars>
          <dgm:chPref val="3"/>
        </dgm:presLayoutVars>
      </dgm:prSet>
      <dgm:spPr/>
    </dgm:pt>
    <dgm:pt modelId="{51C4E975-3297-4B55-B1CC-1268537A8537}" type="pres">
      <dgm:prSet presAssocID="{AD4830B4-A649-4E77-8110-16F996B740AD}" presName="rootConnector1" presStyleLbl="node1" presStyleIdx="0" presStyleCnt="0"/>
      <dgm:spPr/>
    </dgm:pt>
    <dgm:pt modelId="{25E6CC19-0DF2-4B10-9363-8B89DD1E7862}" type="pres">
      <dgm:prSet presAssocID="{AD4830B4-A649-4E77-8110-16F996B740AD}" presName="hierChild2" presStyleCnt="0"/>
      <dgm:spPr/>
    </dgm:pt>
    <dgm:pt modelId="{FB6CF057-A72B-4129-B299-D8BD2D5B15AC}" type="pres">
      <dgm:prSet presAssocID="{88C1A86A-FEFD-4A9F-9285-996DFE778EE5}" presName="Name37" presStyleLbl="parChTrans1D2" presStyleIdx="0" presStyleCnt="4"/>
      <dgm:spPr/>
    </dgm:pt>
    <dgm:pt modelId="{1788AC50-CADE-469D-BC35-6B395888ED21}" type="pres">
      <dgm:prSet presAssocID="{49A7004B-3B92-4C0B-BFBA-0E6682A8D8A9}" presName="hierRoot2" presStyleCnt="0">
        <dgm:presLayoutVars>
          <dgm:hierBranch val="init"/>
        </dgm:presLayoutVars>
      </dgm:prSet>
      <dgm:spPr/>
    </dgm:pt>
    <dgm:pt modelId="{77CD7CA2-4FCF-4518-8D47-1D6A1B0E27AE}" type="pres">
      <dgm:prSet presAssocID="{49A7004B-3B92-4C0B-BFBA-0E6682A8D8A9}" presName="rootComposite" presStyleCnt="0"/>
      <dgm:spPr/>
    </dgm:pt>
    <dgm:pt modelId="{F9B4DD2B-BCAD-43D5-9651-9FB769A6E54F}" type="pres">
      <dgm:prSet presAssocID="{49A7004B-3B92-4C0B-BFBA-0E6682A8D8A9}" presName="rootText" presStyleLbl="node2" presStyleIdx="0" presStyleCnt="4">
        <dgm:presLayoutVars>
          <dgm:chPref val="3"/>
        </dgm:presLayoutVars>
      </dgm:prSet>
      <dgm:spPr/>
    </dgm:pt>
    <dgm:pt modelId="{921CF705-EDDE-4826-B0CB-2DB6D9543FA7}" type="pres">
      <dgm:prSet presAssocID="{49A7004B-3B92-4C0B-BFBA-0E6682A8D8A9}" presName="rootConnector" presStyleLbl="node2" presStyleIdx="0" presStyleCnt="4"/>
      <dgm:spPr/>
    </dgm:pt>
    <dgm:pt modelId="{06109E29-9A0A-43BA-8D73-0ABD4B8517E1}" type="pres">
      <dgm:prSet presAssocID="{49A7004B-3B92-4C0B-BFBA-0E6682A8D8A9}" presName="hierChild4" presStyleCnt="0"/>
      <dgm:spPr/>
    </dgm:pt>
    <dgm:pt modelId="{375579CD-CCBD-4AE9-B9D5-62A44ACC8C9C}" type="pres">
      <dgm:prSet presAssocID="{49A7004B-3B92-4C0B-BFBA-0E6682A8D8A9}" presName="hierChild5" presStyleCnt="0"/>
      <dgm:spPr/>
    </dgm:pt>
    <dgm:pt modelId="{9FD3F86C-4219-4924-8787-DB1CBD072A24}" type="pres">
      <dgm:prSet presAssocID="{53218044-6E90-4927-A4CC-BFFD88468007}" presName="Name37" presStyleLbl="parChTrans1D2" presStyleIdx="1" presStyleCnt="4"/>
      <dgm:spPr/>
    </dgm:pt>
    <dgm:pt modelId="{1C054B57-E28E-4255-AE1D-BBD7B81C397A}" type="pres">
      <dgm:prSet presAssocID="{CFFCCB70-417D-40AA-9039-EA7F1210EB43}" presName="hierRoot2" presStyleCnt="0">
        <dgm:presLayoutVars>
          <dgm:hierBranch val="init"/>
        </dgm:presLayoutVars>
      </dgm:prSet>
      <dgm:spPr/>
    </dgm:pt>
    <dgm:pt modelId="{34CE5309-A204-4A85-A5BC-0E58B8F419E7}" type="pres">
      <dgm:prSet presAssocID="{CFFCCB70-417D-40AA-9039-EA7F1210EB43}" presName="rootComposite" presStyleCnt="0"/>
      <dgm:spPr/>
    </dgm:pt>
    <dgm:pt modelId="{36A6C86F-E113-447A-9123-09BBCB75DB26}" type="pres">
      <dgm:prSet presAssocID="{CFFCCB70-417D-40AA-9039-EA7F1210EB43}" presName="rootText" presStyleLbl="node2" presStyleIdx="1" presStyleCnt="4">
        <dgm:presLayoutVars>
          <dgm:chPref val="3"/>
        </dgm:presLayoutVars>
      </dgm:prSet>
      <dgm:spPr/>
    </dgm:pt>
    <dgm:pt modelId="{98DB4187-4632-4C17-BFFB-D0E665673D6D}" type="pres">
      <dgm:prSet presAssocID="{CFFCCB70-417D-40AA-9039-EA7F1210EB43}" presName="rootConnector" presStyleLbl="node2" presStyleIdx="1" presStyleCnt="4"/>
      <dgm:spPr/>
    </dgm:pt>
    <dgm:pt modelId="{C87B548C-A146-409F-9A80-198C448D7B23}" type="pres">
      <dgm:prSet presAssocID="{CFFCCB70-417D-40AA-9039-EA7F1210EB43}" presName="hierChild4" presStyleCnt="0"/>
      <dgm:spPr/>
    </dgm:pt>
    <dgm:pt modelId="{0965C636-8FA3-4447-BCE4-D006AD88CC1C}" type="pres">
      <dgm:prSet presAssocID="{CFFCCB70-417D-40AA-9039-EA7F1210EB43}" presName="hierChild5" presStyleCnt="0"/>
      <dgm:spPr/>
    </dgm:pt>
    <dgm:pt modelId="{7E0BDB1C-8F8C-4B15-8979-6C212E7182DA}" type="pres">
      <dgm:prSet presAssocID="{3E01F176-DAF7-4588-BF6A-3DE14272DA69}" presName="Name37" presStyleLbl="parChTrans1D2" presStyleIdx="2" presStyleCnt="4"/>
      <dgm:spPr/>
    </dgm:pt>
    <dgm:pt modelId="{B81AFFDE-A2BB-4ACF-B1D1-1E65ACBE43FE}" type="pres">
      <dgm:prSet presAssocID="{A0915B53-21BC-48BF-8EF1-606CBF466F16}" presName="hierRoot2" presStyleCnt="0">
        <dgm:presLayoutVars>
          <dgm:hierBranch val="init"/>
        </dgm:presLayoutVars>
      </dgm:prSet>
      <dgm:spPr/>
    </dgm:pt>
    <dgm:pt modelId="{FF84168A-705B-4A94-9E98-1467B9B6E615}" type="pres">
      <dgm:prSet presAssocID="{A0915B53-21BC-48BF-8EF1-606CBF466F16}" presName="rootComposite" presStyleCnt="0"/>
      <dgm:spPr/>
    </dgm:pt>
    <dgm:pt modelId="{597C1B6D-80AE-473F-BB22-AA9503579ACA}" type="pres">
      <dgm:prSet presAssocID="{A0915B53-21BC-48BF-8EF1-606CBF466F16}" presName="rootText" presStyleLbl="node2" presStyleIdx="2" presStyleCnt="4">
        <dgm:presLayoutVars>
          <dgm:chPref val="3"/>
        </dgm:presLayoutVars>
      </dgm:prSet>
      <dgm:spPr/>
    </dgm:pt>
    <dgm:pt modelId="{6633A12A-2FE3-4BF1-97DD-D996C22F0519}" type="pres">
      <dgm:prSet presAssocID="{A0915B53-21BC-48BF-8EF1-606CBF466F16}" presName="rootConnector" presStyleLbl="node2" presStyleIdx="2" presStyleCnt="4"/>
      <dgm:spPr/>
    </dgm:pt>
    <dgm:pt modelId="{1E7AFCE3-7006-437F-B768-F4E7FB7995C0}" type="pres">
      <dgm:prSet presAssocID="{A0915B53-21BC-48BF-8EF1-606CBF466F16}" presName="hierChild4" presStyleCnt="0"/>
      <dgm:spPr/>
    </dgm:pt>
    <dgm:pt modelId="{02FB51F5-03E2-46A0-873B-1CB5B1D894F5}" type="pres">
      <dgm:prSet presAssocID="{A0915B53-21BC-48BF-8EF1-606CBF466F16}" presName="hierChild5" presStyleCnt="0"/>
      <dgm:spPr/>
    </dgm:pt>
    <dgm:pt modelId="{6C033157-8666-4B36-9E30-8E5550233968}" type="pres">
      <dgm:prSet presAssocID="{5980A02B-DDE9-4188-AE80-F68E8CBA0C8A}" presName="Name37" presStyleLbl="parChTrans1D2" presStyleIdx="3" presStyleCnt="4"/>
      <dgm:spPr/>
    </dgm:pt>
    <dgm:pt modelId="{4F07D051-DF52-477C-8A02-F926B87847ED}" type="pres">
      <dgm:prSet presAssocID="{7F9EB245-EFC4-4188-9016-1C6097B0E66F}" presName="hierRoot2" presStyleCnt="0">
        <dgm:presLayoutVars>
          <dgm:hierBranch val="init"/>
        </dgm:presLayoutVars>
      </dgm:prSet>
      <dgm:spPr/>
    </dgm:pt>
    <dgm:pt modelId="{B4344325-6079-4487-AD73-29F25604A069}" type="pres">
      <dgm:prSet presAssocID="{7F9EB245-EFC4-4188-9016-1C6097B0E66F}" presName="rootComposite" presStyleCnt="0"/>
      <dgm:spPr/>
    </dgm:pt>
    <dgm:pt modelId="{3492F8FB-A5BE-4BA0-96D5-DC3E55F929F1}" type="pres">
      <dgm:prSet presAssocID="{7F9EB245-EFC4-4188-9016-1C6097B0E66F}" presName="rootText" presStyleLbl="node2" presStyleIdx="3" presStyleCnt="4">
        <dgm:presLayoutVars>
          <dgm:chPref val="3"/>
        </dgm:presLayoutVars>
      </dgm:prSet>
      <dgm:spPr/>
    </dgm:pt>
    <dgm:pt modelId="{3BC3D9BD-EF40-42AA-BB46-BE439C81FE70}" type="pres">
      <dgm:prSet presAssocID="{7F9EB245-EFC4-4188-9016-1C6097B0E66F}" presName="rootConnector" presStyleLbl="node2" presStyleIdx="3" presStyleCnt="4"/>
      <dgm:spPr/>
    </dgm:pt>
    <dgm:pt modelId="{63684E73-976B-4A44-9BE7-BC3B5AAD8C64}" type="pres">
      <dgm:prSet presAssocID="{7F9EB245-EFC4-4188-9016-1C6097B0E66F}" presName="hierChild4" presStyleCnt="0"/>
      <dgm:spPr/>
    </dgm:pt>
    <dgm:pt modelId="{42C5733D-B614-4726-827B-B7F1E6196EA5}" type="pres">
      <dgm:prSet presAssocID="{7F9EB245-EFC4-4188-9016-1C6097B0E66F}" presName="hierChild5" presStyleCnt="0"/>
      <dgm:spPr/>
    </dgm:pt>
    <dgm:pt modelId="{813E5E09-11D6-44F7-A45C-7F8908B89CBA}" type="pres">
      <dgm:prSet presAssocID="{AD4830B4-A649-4E77-8110-16F996B740AD}" presName="hierChild3" presStyleCnt="0"/>
      <dgm:spPr/>
    </dgm:pt>
  </dgm:ptLst>
  <dgm:cxnLst>
    <dgm:cxn modelId="{A3BB9016-C5A6-4C54-909E-08216E73DCB0}" type="presOf" srcId="{5980A02B-DDE9-4188-AE80-F68E8CBA0C8A}" destId="{6C033157-8666-4B36-9E30-8E5550233968}" srcOrd="0" destOrd="0" presId="urn:microsoft.com/office/officeart/2005/8/layout/orgChart1"/>
    <dgm:cxn modelId="{F70B941E-75B2-4B9D-8CA5-9DF00040D60A}" type="presOf" srcId="{7F9EB245-EFC4-4188-9016-1C6097B0E66F}" destId="{3492F8FB-A5BE-4BA0-96D5-DC3E55F929F1}" srcOrd="0" destOrd="0" presId="urn:microsoft.com/office/officeart/2005/8/layout/orgChart1"/>
    <dgm:cxn modelId="{32564821-79D2-4B73-AD2F-C0762C090AA2}" type="presOf" srcId="{3E01F176-DAF7-4588-BF6A-3DE14272DA69}" destId="{7E0BDB1C-8F8C-4B15-8979-6C212E7182DA}" srcOrd="0" destOrd="0" presId="urn:microsoft.com/office/officeart/2005/8/layout/orgChart1"/>
    <dgm:cxn modelId="{AF125C23-05BA-4DD1-9762-16D60AF8B31B}" type="presOf" srcId="{7F9EB245-EFC4-4188-9016-1C6097B0E66F}" destId="{3BC3D9BD-EF40-42AA-BB46-BE439C81FE70}" srcOrd="1" destOrd="0" presId="urn:microsoft.com/office/officeart/2005/8/layout/orgChart1"/>
    <dgm:cxn modelId="{E0DDB831-04E9-4C94-8D94-1DBAA236E137}" srcId="{AD4830B4-A649-4E77-8110-16F996B740AD}" destId="{49A7004B-3B92-4C0B-BFBA-0E6682A8D8A9}" srcOrd="0" destOrd="0" parTransId="{88C1A86A-FEFD-4A9F-9285-996DFE778EE5}" sibTransId="{5B369FE3-BCBC-4485-8862-15870DBA3B7A}"/>
    <dgm:cxn modelId="{FA9A5532-45D5-4EB7-9C10-32B34FEFED31}" type="presOf" srcId="{AD4830B4-A649-4E77-8110-16F996B740AD}" destId="{751ABD74-EAE2-493B-8B0F-A9027E9484CF}" srcOrd="0" destOrd="0" presId="urn:microsoft.com/office/officeart/2005/8/layout/orgChart1"/>
    <dgm:cxn modelId="{045EE73D-65B5-4D0D-96A5-4C1FF33856F3}" type="presOf" srcId="{53218044-6E90-4927-A4CC-BFFD88468007}" destId="{9FD3F86C-4219-4924-8787-DB1CBD072A24}" srcOrd="0" destOrd="0" presId="urn:microsoft.com/office/officeart/2005/8/layout/orgChart1"/>
    <dgm:cxn modelId="{A7C2245C-5AF5-4080-ABE9-F478FB708FA9}" type="presOf" srcId="{49A7004B-3B92-4C0B-BFBA-0E6682A8D8A9}" destId="{921CF705-EDDE-4826-B0CB-2DB6D9543FA7}" srcOrd="1" destOrd="0" presId="urn:microsoft.com/office/officeart/2005/8/layout/orgChart1"/>
    <dgm:cxn modelId="{784A2682-2484-47F8-A435-9955F3CF0749}" type="presOf" srcId="{AD4830B4-A649-4E77-8110-16F996B740AD}" destId="{51C4E975-3297-4B55-B1CC-1268537A8537}" srcOrd="1" destOrd="0" presId="urn:microsoft.com/office/officeart/2005/8/layout/orgChart1"/>
    <dgm:cxn modelId="{DB9BA483-E3B6-4DEE-B051-6EA339B7DC2E}" type="presOf" srcId="{CFFCCB70-417D-40AA-9039-EA7F1210EB43}" destId="{98DB4187-4632-4C17-BFFB-D0E665673D6D}" srcOrd="1" destOrd="0" presId="urn:microsoft.com/office/officeart/2005/8/layout/orgChart1"/>
    <dgm:cxn modelId="{F472F187-D6CE-499D-A071-0E298ACF0901}" type="presOf" srcId="{5E807E90-36A4-4C5E-B631-A6E05432B6AF}" destId="{130B8FAD-66F9-4267-87B7-C770C7DDD08E}" srcOrd="0" destOrd="0" presId="urn:microsoft.com/office/officeart/2005/8/layout/orgChart1"/>
    <dgm:cxn modelId="{D5D41C8B-15C1-45F6-9D25-E9FA37A0C7A6}" type="presOf" srcId="{A0915B53-21BC-48BF-8EF1-606CBF466F16}" destId="{6633A12A-2FE3-4BF1-97DD-D996C22F0519}" srcOrd="1" destOrd="0" presId="urn:microsoft.com/office/officeart/2005/8/layout/orgChart1"/>
    <dgm:cxn modelId="{BDD6BB8B-EE7D-4465-9D8B-02BA1B841BF9}" srcId="{AD4830B4-A649-4E77-8110-16F996B740AD}" destId="{7F9EB245-EFC4-4188-9016-1C6097B0E66F}" srcOrd="3" destOrd="0" parTransId="{5980A02B-DDE9-4188-AE80-F68E8CBA0C8A}" sibTransId="{281153DB-9556-402E-97C3-CA2A20A7656F}"/>
    <dgm:cxn modelId="{4FB15996-E06A-463C-8159-F73473632239}" srcId="{AD4830B4-A649-4E77-8110-16F996B740AD}" destId="{CFFCCB70-417D-40AA-9039-EA7F1210EB43}" srcOrd="1" destOrd="0" parTransId="{53218044-6E90-4927-A4CC-BFFD88468007}" sibTransId="{73A835B8-F3A8-4365-B550-20DB95F1545B}"/>
    <dgm:cxn modelId="{F73DD1AC-C438-41EE-8584-B93142A4B075}" type="presOf" srcId="{88C1A86A-FEFD-4A9F-9285-996DFE778EE5}" destId="{FB6CF057-A72B-4129-B299-D8BD2D5B15AC}" srcOrd="0" destOrd="0" presId="urn:microsoft.com/office/officeart/2005/8/layout/orgChart1"/>
    <dgm:cxn modelId="{D0AA8ED8-BD2A-428A-A522-D92499B3D4EF}" type="presOf" srcId="{49A7004B-3B92-4C0B-BFBA-0E6682A8D8A9}" destId="{F9B4DD2B-BCAD-43D5-9651-9FB769A6E54F}" srcOrd="0" destOrd="0" presId="urn:microsoft.com/office/officeart/2005/8/layout/orgChart1"/>
    <dgm:cxn modelId="{332BC2DC-49F9-4ADB-B14D-221ADBCF709B}" type="presOf" srcId="{CFFCCB70-417D-40AA-9039-EA7F1210EB43}" destId="{36A6C86F-E113-447A-9123-09BBCB75DB26}" srcOrd="0" destOrd="0" presId="urn:microsoft.com/office/officeart/2005/8/layout/orgChart1"/>
    <dgm:cxn modelId="{66BA1BE6-DD91-4153-8239-C055186C5336}" srcId="{5E807E90-36A4-4C5E-B631-A6E05432B6AF}" destId="{AD4830B4-A649-4E77-8110-16F996B740AD}" srcOrd="0" destOrd="0" parTransId="{460644F2-7401-4136-AE26-C445CEDFF291}" sibTransId="{00F34BC7-F289-4166-94B4-97A36C1FC693}"/>
    <dgm:cxn modelId="{14B544F3-4AB5-43B6-AFBB-00B1531B2BD7}" srcId="{AD4830B4-A649-4E77-8110-16F996B740AD}" destId="{A0915B53-21BC-48BF-8EF1-606CBF466F16}" srcOrd="2" destOrd="0" parTransId="{3E01F176-DAF7-4588-BF6A-3DE14272DA69}" sibTransId="{767DB3E4-738B-4432-9445-B0074513E58D}"/>
    <dgm:cxn modelId="{5F2E32FB-C807-4C80-8954-34CF88DB0DF2}" type="presOf" srcId="{A0915B53-21BC-48BF-8EF1-606CBF466F16}" destId="{597C1B6D-80AE-473F-BB22-AA9503579ACA}" srcOrd="0" destOrd="0" presId="urn:microsoft.com/office/officeart/2005/8/layout/orgChart1"/>
    <dgm:cxn modelId="{2C187A38-8DF0-4B4E-ADAD-A103CD9523E9}" type="presParOf" srcId="{130B8FAD-66F9-4267-87B7-C770C7DDD08E}" destId="{5813A99D-53AE-4ACB-83D2-1FA789D54AAC}" srcOrd="0" destOrd="0" presId="urn:microsoft.com/office/officeart/2005/8/layout/orgChart1"/>
    <dgm:cxn modelId="{9D5AA371-E404-4BA3-AECF-E81051355D0F}" type="presParOf" srcId="{5813A99D-53AE-4ACB-83D2-1FA789D54AAC}" destId="{7D304F31-D496-40EC-A12F-7FEA02BF069A}" srcOrd="0" destOrd="0" presId="urn:microsoft.com/office/officeart/2005/8/layout/orgChart1"/>
    <dgm:cxn modelId="{1DC7F970-F42B-4C31-8E04-527CC76DBBA0}" type="presParOf" srcId="{7D304F31-D496-40EC-A12F-7FEA02BF069A}" destId="{751ABD74-EAE2-493B-8B0F-A9027E9484CF}" srcOrd="0" destOrd="0" presId="urn:microsoft.com/office/officeart/2005/8/layout/orgChart1"/>
    <dgm:cxn modelId="{E0AE232C-7902-4F9F-9129-D2DF63A8E740}" type="presParOf" srcId="{7D304F31-D496-40EC-A12F-7FEA02BF069A}" destId="{51C4E975-3297-4B55-B1CC-1268537A8537}" srcOrd="1" destOrd="0" presId="urn:microsoft.com/office/officeart/2005/8/layout/orgChart1"/>
    <dgm:cxn modelId="{7B50F625-E844-45E1-B011-011C861C11D0}" type="presParOf" srcId="{5813A99D-53AE-4ACB-83D2-1FA789D54AAC}" destId="{25E6CC19-0DF2-4B10-9363-8B89DD1E7862}" srcOrd="1" destOrd="0" presId="urn:microsoft.com/office/officeart/2005/8/layout/orgChart1"/>
    <dgm:cxn modelId="{8587E39D-E23D-46BE-A333-10666A4F6AB2}" type="presParOf" srcId="{25E6CC19-0DF2-4B10-9363-8B89DD1E7862}" destId="{FB6CF057-A72B-4129-B299-D8BD2D5B15AC}" srcOrd="0" destOrd="0" presId="urn:microsoft.com/office/officeart/2005/8/layout/orgChart1"/>
    <dgm:cxn modelId="{6EA6BA2F-BBD4-4771-BBF7-2F37E5BF4988}" type="presParOf" srcId="{25E6CC19-0DF2-4B10-9363-8B89DD1E7862}" destId="{1788AC50-CADE-469D-BC35-6B395888ED21}" srcOrd="1" destOrd="0" presId="urn:microsoft.com/office/officeart/2005/8/layout/orgChart1"/>
    <dgm:cxn modelId="{48F92517-4370-4AE8-B9E6-059E28A29391}" type="presParOf" srcId="{1788AC50-CADE-469D-BC35-6B395888ED21}" destId="{77CD7CA2-4FCF-4518-8D47-1D6A1B0E27AE}" srcOrd="0" destOrd="0" presId="urn:microsoft.com/office/officeart/2005/8/layout/orgChart1"/>
    <dgm:cxn modelId="{360F0AA5-BB17-4E56-BD66-D2F7365F954B}" type="presParOf" srcId="{77CD7CA2-4FCF-4518-8D47-1D6A1B0E27AE}" destId="{F9B4DD2B-BCAD-43D5-9651-9FB769A6E54F}" srcOrd="0" destOrd="0" presId="urn:microsoft.com/office/officeart/2005/8/layout/orgChart1"/>
    <dgm:cxn modelId="{BA16B8A6-8CF0-450D-BEE6-7FCA0674D5D2}" type="presParOf" srcId="{77CD7CA2-4FCF-4518-8D47-1D6A1B0E27AE}" destId="{921CF705-EDDE-4826-B0CB-2DB6D9543FA7}" srcOrd="1" destOrd="0" presId="urn:microsoft.com/office/officeart/2005/8/layout/orgChart1"/>
    <dgm:cxn modelId="{7C15AC0D-4BB0-4680-826B-1E38A8B3C76D}" type="presParOf" srcId="{1788AC50-CADE-469D-BC35-6B395888ED21}" destId="{06109E29-9A0A-43BA-8D73-0ABD4B8517E1}" srcOrd="1" destOrd="0" presId="urn:microsoft.com/office/officeart/2005/8/layout/orgChart1"/>
    <dgm:cxn modelId="{8FC2AF51-DE13-478C-B98E-19259A1A1949}" type="presParOf" srcId="{1788AC50-CADE-469D-BC35-6B395888ED21}" destId="{375579CD-CCBD-4AE9-B9D5-62A44ACC8C9C}" srcOrd="2" destOrd="0" presId="urn:microsoft.com/office/officeart/2005/8/layout/orgChart1"/>
    <dgm:cxn modelId="{BBDFCB27-A373-4348-8637-B755A105302F}" type="presParOf" srcId="{25E6CC19-0DF2-4B10-9363-8B89DD1E7862}" destId="{9FD3F86C-4219-4924-8787-DB1CBD072A24}" srcOrd="2" destOrd="0" presId="urn:microsoft.com/office/officeart/2005/8/layout/orgChart1"/>
    <dgm:cxn modelId="{578A842F-DE2A-4907-BCFE-9914C92AE7CB}" type="presParOf" srcId="{25E6CC19-0DF2-4B10-9363-8B89DD1E7862}" destId="{1C054B57-E28E-4255-AE1D-BBD7B81C397A}" srcOrd="3" destOrd="0" presId="urn:microsoft.com/office/officeart/2005/8/layout/orgChart1"/>
    <dgm:cxn modelId="{54FFC922-5A92-4808-AF36-C9D9CDAFAA77}" type="presParOf" srcId="{1C054B57-E28E-4255-AE1D-BBD7B81C397A}" destId="{34CE5309-A204-4A85-A5BC-0E58B8F419E7}" srcOrd="0" destOrd="0" presId="urn:microsoft.com/office/officeart/2005/8/layout/orgChart1"/>
    <dgm:cxn modelId="{4C091992-D4AA-4003-B8D4-AE9764CCDF63}" type="presParOf" srcId="{34CE5309-A204-4A85-A5BC-0E58B8F419E7}" destId="{36A6C86F-E113-447A-9123-09BBCB75DB26}" srcOrd="0" destOrd="0" presId="urn:microsoft.com/office/officeart/2005/8/layout/orgChart1"/>
    <dgm:cxn modelId="{2CE46099-1515-4529-A6D3-71C35AA0B02F}" type="presParOf" srcId="{34CE5309-A204-4A85-A5BC-0E58B8F419E7}" destId="{98DB4187-4632-4C17-BFFB-D0E665673D6D}" srcOrd="1" destOrd="0" presId="urn:microsoft.com/office/officeart/2005/8/layout/orgChart1"/>
    <dgm:cxn modelId="{D08354C7-FC41-4334-A42C-F79AE06D287D}" type="presParOf" srcId="{1C054B57-E28E-4255-AE1D-BBD7B81C397A}" destId="{C87B548C-A146-409F-9A80-198C448D7B23}" srcOrd="1" destOrd="0" presId="urn:microsoft.com/office/officeart/2005/8/layout/orgChart1"/>
    <dgm:cxn modelId="{C31BCEE8-5321-413E-8917-8FF74DCF3BEE}" type="presParOf" srcId="{1C054B57-E28E-4255-AE1D-BBD7B81C397A}" destId="{0965C636-8FA3-4447-BCE4-D006AD88CC1C}" srcOrd="2" destOrd="0" presId="urn:microsoft.com/office/officeart/2005/8/layout/orgChart1"/>
    <dgm:cxn modelId="{ADC900BD-763E-43C1-B3D9-E4B2FC18F659}" type="presParOf" srcId="{25E6CC19-0DF2-4B10-9363-8B89DD1E7862}" destId="{7E0BDB1C-8F8C-4B15-8979-6C212E7182DA}" srcOrd="4" destOrd="0" presId="urn:microsoft.com/office/officeart/2005/8/layout/orgChart1"/>
    <dgm:cxn modelId="{9B425090-1F2B-443F-BB21-65E7A74082C7}" type="presParOf" srcId="{25E6CC19-0DF2-4B10-9363-8B89DD1E7862}" destId="{B81AFFDE-A2BB-4ACF-B1D1-1E65ACBE43FE}" srcOrd="5" destOrd="0" presId="urn:microsoft.com/office/officeart/2005/8/layout/orgChart1"/>
    <dgm:cxn modelId="{219C93F2-6471-4367-8E51-7735A3800CCF}" type="presParOf" srcId="{B81AFFDE-A2BB-4ACF-B1D1-1E65ACBE43FE}" destId="{FF84168A-705B-4A94-9E98-1467B9B6E615}" srcOrd="0" destOrd="0" presId="urn:microsoft.com/office/officeart/2005/8/layout/orgChart1"/>
    <dgm:cxn modelId="{27E02311-2E09-41BE-9151-33A4D9723435}" type="presParOf" srcId="{FF84168A-705B-4A94-9E98-1467B9B6E615}" destId="{597C1B6D-80AE-473F-BB22-AA9503579ACA}" srcOrd="0" destOrd="0" presId="urn:microsoft.com/office/officeart/2005/8/layout/orgChart1"/>
    <dgm:cxn modelId="{2A8C794C-06BB-4A33-A1BB-711BB161337A}" type="presParOf" srcId="{FF84168A-705B-4A94-9E98-1467B9B6E615}" destId="{6633A12A-2FE3-4BF1-97DD-D996C22F0519}" srcOrd="1" destOrd="0" presId="urn:microsoft.com/office/officeart/2005/8/layout/orgChart1"/>
    <dgm:cxn modelId="{D8FB5B6D-0851-424C-AF93-BBBEF3F48E86}" type="presParOf" srcId="{B81AFFDE-A2BB-4ACF-B1D1-1E65ACBE43FE}" destId="{1E7AFCE3-7006-437F-B768-F4E7FB7995C0}" srcOrd="1" destOrd="0" presId="urn:microsoft.com/office/officeart/2005/8/layout/orgChart1"/>
    <dgm:cxn modelId="{5CDF2857-5A4D-46BC-B01C-A52E5B71C2C6}" type="presParOf" srcId="{B81AFFDE-A2BB-4ACF-B1D1-1E65ACBE43FE}" destId="{02FB51F5-03E2-46A0-873B-1CB5B1D894F5}" srcOrd="2" destOrd="0" presId="urn:microsoft.com/office/officeart/2005/8/layout/orgChart1"/>
    <dgm:cxn modelId="{A355FAD1-E8DB-4FC9-96C3-90D0924A78B3}" type="presParOf" srcId="{25E6CC19-0DF2-4B10-9363-8B89DD1E7862}" destId="{6C033157-8666-4B36-9E30-8E5550233968}" srcOrd="6" destOrd="0" presId="urn:microsoft.com/office/officeart/2005/8/layout/orgChart1"/>
    <dgm:cxn modelId="{872D83C7-097D-4CEC-BC8D-173F9D4BF0E0}" type="presParOf" srcId="{25E6CC19-0DF2-4B10-9363-8B89DD1E7862}" destId="{4F07D051-DF52-477C-8A02-F926B87847ED}" srcOrd="7" destOrd="0" presId="urn:microsoft.com/office/officeart/2005/8/layout/orgChart1"/>
    <dgm:cxn modelId="{28470210-AF68-4FDB-907F-19FE90B53937}" type="presParOf" srcId="{4F07D051-DF52-477C-8A02-F926B87847ED}" destId="{B4344325-6079-4487-AD73-29F25604A069}" srcOrd="0" destOrd="0" presId="urn:microsoft.com/office/officeart/2005/8/layout/orgChart1"/>
    <dgm:cxn modelId="{3D70088F-5040-437A-ADF5-77111E86AD83}" type="presParOf" srcId="{B4344325-6079-4487-AD73-29F25604A069}" destId="{3492F8FB-A5BE-4BA0-96D5-DC3E55F929F1}" srcOrd="0" destOrd="0" presId="urn:microsoft.com/office/officeart/2005/8/layout/orgChart1"/>
    <dgm:cxn modelId="{13E22B4A-244B-4622-91C9-D915064AAAFD}" type="presParOf" srcId="{B4344325-6079-4487-AD73-29F25604A069}" destId="{3BC3D9BD-EF40-42AA-BB46-BE439C81FE70}" srcOrd="1" destOrd="0" presId="urn:microsoft.com/office/officeart/2005/8/layout/orgChart1"/>
    <dgm:cxn modelId="{CB009FCD-220A-4477-B43F-40EA9CCF478D}" type="presParOf" srcId="{4F07D051-DF52-477C-8A02-F926B87847ED}" destId="{63684E73-976B-4A44-9BE7-BC3B5AAD8C64}" srcOrd="1" destOrd="0" presId="urn:microsoft.com/office/officeart/2005/8/layout/orgChart1"/>
    <dgm:cxn modelId="{C0CAF21E-7A5F-49ED-BB83-4B0A08C9769E}" type="presParOf" srcId="{4F07D051-DF52-477C-8A02-F926B87847ED}" destId="{42C5733D-B614-4726-827B-B7F1E6196EA5}" srcOrd="2" destOrd="0" presId="urn:microsoft.com/office/officeart/2005/8/layout/orgChart1"/>
    <dgm:cxn modelId="{8CBE6A5A-7CB6-4847-85D6-4F0B2980D5B3}" type="presParOf" srcId="{5813A99D-53AE-4ACB-83D2-1FA789D54AAC}" destId="{813E5E09-11D6-44F7-A45C-7F8908B89C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033157-8666-4B36-9E30-8E5550233968}">
      <dsp:nvSpPr>
        <dsp:cNvPr id="0" name=""/>
        <dsp:cNvSpPr/>
      </dsp:nvSpPr>
      <dsp:spPr>
        <a:xfrm>
          <a:off x="3267075" y="819710"/>
          <a:ext cx="2558793" cy="296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029"/>
              </a:lnTo>
              <a:lnTo>
                <a:pt x="2558793" y="148029"/>
              </a:lnTo>
              <a:lnTo>
                <a:pt x="2558793" y="29605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BDB1C-8F8C-4B15-8979-6C212E7182DA}">
      <dsp:nvSpPr>
        <dsp:cNvPr id="0" name=""/>
        <dsp:cNvSpPr/>
      </dsp:nvSpPr>
      <dsp:spPr>
        <a:xfrm>
          <a:off x="3267075" y="819710"/>
          <a:ext cx="852931" cy="296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029"/>
              </a:lnTo>
              <a:lnTo>
                <a:pt x="852931" y="148029"/>
              </a:lnTo>
              <a:lnTo>
                <a:pt x="852931" y="29605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D3F86C-4219-4924-8787-DB1CBD072A24}">
      <dsp:nvSpPr>
        <dsp:cNvPr id="0" name=""/>
        <dsp:cNvSpPr/>
      </dsp:nvSpPr>
      <dsp:spPr>
        <a:xfrm>
          <a:off x="2414143" y="819710"/>
          <a:ext cx="852931" cy="296058"/>
        </a:xfrm>
        <a:custGeom>
          <a:avLst/>
          <a:gdLst/>
          <a:ahLst/>
          <a:cxnLst/>
          <a:rect l="0" t="0" r="0" b="0"/>
          <a:pathLst>
            <a:path>
              <a:moveTo>
                <a:pt x="852931" y="0"/>
              </a:moveTo>
              <a:lnTo>
                <a:pt x="852931" y="148029"/>
              </a:lnTo>
              <a:lnTo>
                <a:pt x="0" y="148029"/>
              </a:lnTo>
              <a:lnTo>
                <a:pt x="0" y="29605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F057-A72B-4129-B299-D8BD2D5B15AC}">
      <dsp:nvSpPr>
        <dsp:cNvPr id="0" name=""/>
        <dsp:cNvSpPr/>
      </dsp:nvSpPr>
      <dsp:spPr>
        <a:xfrm>
          <a:off x="708281" y="819710"/>
          <a:ext cx="2558793" cy="296058"/>
        </a:xfrm>
        <a:custGeom>
          <a:avLst/>
          <a:gdLst/>
          <a:ahLst/>
          <a:cxnLst/>
          <a:rect l="0" t="0" r="0" b="0"/>
          <a:pathLst>
            <a:path>
              <a:moveTo>
                <a:pt x="2558793" y="0"/>
              </a:moveTo>
              <a:lnTo>
                <a:pt x="2558793" y="148029"/>
              </a:lnTo>
              <a:lnTo>
                <a:pt x="0" y="148029"/>
              </a:lnTo>
              <a:lnTo>
                <a:pt x="0" y="29605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ABD74-EAE2-493B-8B0F-A9027E9484CF}">
      <dsp:nvSpPr>
        <dsp:cNvPr id="0" name=""/>
        <dsp:cNvSpPr/>
      </dsp:nvSpPr>
      <dsp:spPr>
        <a:xfrm>
          <a:off x="2562173" y="114808"/>
          <a:ext cx="1409803" cy="70490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26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Inicio</a:t>
          </a:r>
        </a:p>
      </dsp:txBody>
      <dsp:txXfrm>
        <a:off x="2562173" y="114808"/>
        <a:ext cx="1409803" cy="704901"/>
      </dsp:txXfrm>
    </dsp:sp>
    <dsp:sp modelId="{F9B4DD2B-BCAD-43D5-9651-9FB769A6E54F}">
      <dsp:nvSpPr>
        <dsp:cNvPr id="0" name=""/>
        <dsp:cNvSpPr/>
      </dsp:nvSpPr>
      <dsp:spPr>
        <a:xfrm>
          <a:off x="3379" y="1115769"/>
          <a:ext cx="1409803" cy="7049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Cocina</a:t>
          </a:r>
        </a:p>
      </dsp:txBody>
      <dsp:txXfrm>
        <a:off x="3379" y="1115769"/>
        <a:ext cx="1409803" cy="704901"/>
      </dsp:txXfrm>
    </dsp:sp>
    <dsp:sp modelId="{36A6C86F-E113-447A-9123-09BBCB75DB26}">
      <dsp:nvSpPr>
        <dsp:cNvPr id="0" name=""/>
        <dsp:cNvSpPr/>
      </dsp:nvSpPr>
      <dsp:spPr>
        <a:xfrm>
          <a:off x="1709242" y="1115769"/>
          <a:ext cx="1409803" cy="7049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Reposteria</a:t>
          </a:r>
        </a:p>
      </dsp:txBody>
      <dsp:txXfrm>
        <a:off x="1709242" y="1115769"/>
        <a:ext cx="1409803" cy="704901"/>
      </dsp:txXfrm>
    </dsp:sp>
    <dsp:sp modelId="{597C1B6D-80AE-473F-BB22-AA9503579ACA}">
      <dsp:nvSpPr>
        <dsp:cNvPr id="0" name=""/>
        <dsp:cNvSpPr/>
      </dsp:nvSpPr>
      <dsp:spPr>
        <a:xfrm>
          <a:off x="3415104" y="1115769"/>
          <a:ext cx="1409803" cy="7049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Bebidas</a:t>
          </a:r>
        </a:p>
      </dsp:txBody>
      <dsp:txXfrm>
        <a:off x="3415104" y="1115769"/>
        <a:ext cx="1409803" cy="704901"/>
      </dsp:txXfrm>
    </dsp:sp>
    <dsp:sp modelId="{3492F8FB-A5BE-4BA0-96D5-DC3E55F929F1}">
      <dsp:nvSpPr>
        <dsp:cNvPr id="0" name=""/>
        <dsp:cNvSpPr/>
      </dsp:nvSpPr>
      <dsp:spPr>
        <a:xfrm>
          <a:off x="5120966" y="1115769"/>
          <a:ext cx="1409803" cy="7049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</a:p>
      </dsp:txBody>
      <dsp:txXfrm>
        <a:off x="5120966" y="1115769"/>
        <a:ext cx="1409803" cy="7049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B94347-74CA-4212-9E29-4B526770A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sitio, avance de proyecto de jquery</Template>
  <TotalTime>3</TotalTime>
  <Pages>1</Pages>
  <Words>647</Words>
  <Characters>3563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Name of your Business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Firstname Lastname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Business</dc:title>
  <dc:subject/>
  <dc:creator>andrea jimenez</dc:creator>
  <cp:keywords/>
  <dc:description/>
  <cp:lastModifiedBy>alejandra andrea jimenez astete</cp:lastModifiedBy>
  <cp:revision>3</cp:revision>
  <cp:lastPrinted>2022-05-05T03:57:00Z</cp:lastPrinted>
  <dcterms:created xsi:type="dcterms:W3CDTF">2022-05-05T03:55:00Z</dcterms:created>
  <dcterms:modified xsi:type="dcterms:W3CDTF">2022-05-05T03:58:00Z</dcterms:modified>
  <cp:category>WDD100-section</cp:category>
</cp:coreProperties>
</file>